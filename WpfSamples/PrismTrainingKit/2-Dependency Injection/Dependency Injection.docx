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1AD" w:rsidRPr="00D16E78" w:rsidRDefault="00CC71AD" w:rsidP="00CC71AD">
      <w:pPr>
        <w:rPr>
          <w:rFonts w:ascii="Britannic Bold" w:eastAsia="Batang" w:hAnsi="Britannic Bold" w:cs="Times New Roman"/>
          <w:noProof/>
          <w:sz w:val="72"/>
          <w:szCs w:val="20"/>
          <w:lang w:eastAsia="ko-KR"/>
        </w:rPr>
      </w:pPr>
      <w:bookmarkStart w:id="0" w:name="_Toc462569805"/>
      <w:r w:rsidRPr="00D16E78">
        <w:rPr>
          <w:rFonts w:ascii="Britannic Bold" w:eastAsia="Batang" w:hAnsi="Britannic Bold" w:cs="Times New Roman"/>
          <w:noProof/>
          <w:sz w:val="72"/>
          <w:szCs w:val="20"/>
          <w:lang w:eastAsia="ko-KR"/>
        </w:rPr>
        <w:t>PRISM 4.0</w:t>
      </w:r>
      <w:r>
        <w:rPr>
          <w:rFonts w:ascii="Britannic Bold" w:eastAsia="Batang" w:hAnsi="Britannic Bold" w:cs="Times New Roman"/>
          <w:noProof/>
          <w:sz w:val="72"/>
          <w:szCs w:val="20"/>
          <w:lang w:eastAsia="ko-KR"/>
        </w:rPr>
        <w:t xml:space="preserve"> TRAINING KIT</w:t>
      </w:r>
    </w:p>
    <w:p w:rsidR="00CC71AD" w:rsidRDefault="00CC71AD" w:rsidP="00CC71AD">
      <w:pPr>
        <w:rPr>
          <w:rFonts w:ascii="Arial Black" w:hAnsi="Arial Black"/>
          <w:noProof/>
          <w:sz w:val="52"/>
          <w:highlight w:val="yellow"/>
        </w:rPr>
      </w:pPr>
    </w:p>
    <w:p w:rsidR="00CC71AD" w:rsidRDefault="00CC71AD" w:rsidP="00CC71AD">
      <w:pPr>
        <w:rPr>
          <w:rFonts w:ascii="Arial Black" w:hAnsi="Arial Black"/>
          <w:noProof/>
          <w:sz w:val="52"/>
          <w:highlight w:val="yellow"/>
        </w:rPr>
      </w:pPr>
    </w:p>
    <w:p w:rsidR="00CC71AD" w:rsidRPr="00D54414" w:rsidRDefault="00CC71AD" w:rsidP="00CC71AD">
      <w:pPr>
        <w:rPr>
          <w:rFonts w:ascii="Arial Black" w:hAnsi="Arial Black"/>
          <w:noProof/>
          <w:sz w:val="52"/>
          <w:highlight w:val="yellow"/>
        </w:rPr>
      </w:pPr>
    </w:p>
    <w:p w:rsidR="00CC71AD" w:rsidRPr="00D54414" w:rsidRDefault="00CC71AD" w:rsidP="00CC71AD">
      <w:pPr>
        <w:pStyle w:val="HOLTitle1"/>
        <w:rPr>
          <w:noProof/>
        </w:rPr>
      </w:pPr>
      <w:r w:rsidRPr="00D54414">
        <w:rPr>
          <w:noProof/>
        </w:rPr>
        <w:t>Hands-On Lab</w:t>
      </w:r>
    </w:p>
    <w:p w:rsidR="00CC71AD" w:rsidRPr="00D54414" w:rsidRDefault="00CC71AD" w:rsidP="00CC71AD">
      <w:pPr>
        <w:pStyle w:val="HOLDescription"/>
        <w:rPr>
          <w:rFonts w:ascii="Arial Narrow" w:hAnsi="Arial Narrow"/>
          <w:noProof/>
          <w:sz w:val="56"/>
          <w:szCs w:val="56"/>
          <w:lang w:val="en-US"/>
        </w:rPr>
      </w:pPr>
      <w:r>
        <w:rPr>
          <w:rFonts w:ascii="Arial Narrow" w:hAnsi="Arial Narrow"/>
          <w:noProof/>
          <w:sz w:val="56"/>
          <w:szCs w:val="56"/>
          <w:lang w:val="en-US"/>
        </w:rPr>
        <w:t>Dependency Injection</w:t>
      </w:r>
    </w:p>
    <w:p w:rsidR="00CC71AD" w:rsidRDefault="00CC71AD" w:rsidP="00CC71AD">
      <w:pPr>
        <w:pStyle w:val="Bodynoindent"/>
        <w:rPr>
          <w:noProof/>
        </w:rPr>
      </w:pPr>
    </w:p>
    <w:p w:rsidR="00CC71AD" w:rsidRPr="00E04A3B" w:rsidRDefault="00CC71AD" w:rsidP="00CC71AD">
      <w:pPr>
        <w:rPr>
          <w:lang w:eastAsia="ko-KR"/>
        </w:rPr>
      </w:pPr>
    </w:p>
    <w:p w:rsidR="00CC71AD" w:rsidRPr="00D54414" w:rsidRDefault="00CC71AD" w:rsidP="00CC71AD">
      <w:pPr>
        <w:pStyle w:val="Bodynoindent"/>
        <w:rPr>
          <w:noProof/>
        </w:rPr>
      </w:pPr>
      <w:r w:rsidRPr="00D54414">
        <w:rPr>
          <w:noProof/>
        </w:rPr>
        <w:t>Lab version:</w:t>
      </w:r>
      <w:r>
        <w:rPr>
          <w:noProof/>
        </w:rPr>
        <w:tab/>
      </w:r>
      <w:r w:rsidRPr="00D54414">
        <w:rPr>
          <w:noProof/>
        </w:rPr>
        <w:t xml:space="preserve">1.0.0 </w:t>
      </w:r>
    </w:p>
    <w:p w:rsidR="00CC71AD" w:rsidRPr="00D54414" w:rsidRDefault="00CC71AD" w:rsidP="00CC71AD">
      <w:pPr>
        <w:pStyle w:val="Bodynoindent"/>
        <w:rPr>
          <w:noProof/>
          <w:sz w:val="20"/>
          <w:szCs w:val="24"/>
        </w:rPr>
      </w:pPr>
      <w:r w:rsidRPr="00D54414">
        <w:rPr>
          <w:noProof/>
        </w:rPr>
        <w:t>Last updated:</w:t>
      </w:r>
      <w:r>
        <w:rPr>
          <w:noProof/>
        </w:rPr>
        <w:tab/>
      </w:r>
      <w:r w:rsidRPr="00D54414">
        <w:rPr>
          <w:noProof/>
        </w:rPr>
        <w:fldChar w:fldCharType="begin"/>
      </w:r>
      <w:r w:rsidRPr="00D54414">
        <w:rPr>
          <w:noProof/>
        </w:rPr>
        <w:instrText xml:space="preserve"> DATE \@ "M/d/yyyy" </w:instrText>
      </w:r>
      <w:r w:rsidRPr="00D54414">
        <w:rPr>
          <w:noProof/>
        </w:rPr>
        <w:fldChar w:fldCharType="separate"/>
      </w:r>
      <w:r w:rsidR="0032187C">
        <w:rPr>
          <w:noProof/>
        </w:rPr>
        <w:t>11/19/2010</w:t>
      </w:r>
      <w:r w:rsidRPr="00D54414">
        <w:rPr>
          <w:noProof/>
        </w:rPr>
        <w:fldChar w:fldCharType="end"/>
      </w:r>
    </w:p>
    <w:p w:rsidR="00CC71AD" w:rsidRPr="00D54414" w:rsidRDefault="00CC71AD" w:rsidP="00CC71AD">
      <w:pPr>
        <w:spacing w:after="0" w:line="240" w:lineRule="auto"/>
        <w:rPr>
          <w:rFonts w:ascii="Arial" w:eastAsia="Batang" w:hAnsi="Arial" w:cs="Times New Roman"/>
          <w:noProof/>
          <w:sz w:val="20"/>
          <w:szCs w:val="24"/>
          <w:lang w:eastAsia="ko-KR"/>
        </w:rPr>
      </w:pPr>
    </w:p>
    <w:bookmarkEnd w:id="0"/>
    <w:p w:rsidR="00CC71AD" w:rsidRPr="00D54414" w:rsidRDefault="00CC71AD" w:rsidP="00CC71AD">
      <w:pPr>
        <w:spacing w:after="0" w:line="240" w:lineRule="auto"/>
        <w:rPr>
          <w:rFonts w:ascii="Arial" w:eastAsia="Batang" w:hAnsi="Arial" w:cs="Times New Roman"/>
          <w:noProof/>
          <w:sz w:val="20"/>
          <w:szCs w:val="24"/>
          <w:lang w:eastAsia="ko-KR"/>
        </w:rPr>
      </w:pPr>
    </w:p>
    <w:p w:rsidR="00CC71AD" w:rsidRPr="00D54414" w:rsidRDefault="00CC71AD" w:rsidP="00CC71AD">
      <w:pPr>
        <w:spacing w:after="0" w:line="240" w:lineRule="auto"/>
        <w:rPr>
          <w:rFonts w:ascii="Arial" w:eastAsia="Batang" w:hAnsi="Arial" w:cs="Times New Roman"/>
          <w:noProof/>
          <w:sz w:val="20"/>
          <w:szCs w:val="24"/>
          <w:lang w:eastAsia="ko-KR"/>
        </w:rPr>
      </w:pPr>
    </w:p>
    <w:p w:rsidR="00CC71AD" w:rsidRPr="00D54414" w:rsidRDefault="00CC71AD" w:rsidP="00CC71AD">
      <w:pPr>
        <w:spacing w:after="0" w:line="240" w:lineRule="auto"/>
        <w:rPr>
          <w:rFonts w:ascii="Arial" w:eastAsia="Batang" w:hAnsi="Arial" w:cs="Times New Roman"/>
          <w:noProof/>
          <w:sz w:val="20"/>
          <w:szCs w:val="24"/>
          <w:lang w:eastAsia="ko-KR"/>
        </w:rPr>
      </w:pPr>
    </w:p>
    <w:p w:rsidR="00CC71AD" w:rsidRPr="00D54414" w:rsidRDefault="00CC71AD" w:rsidP="00CC71AD">
      <w:pPr>
        <w:spacing w:after="0" w:line="240" w:lineRule="auto"/>
        <w:rPr>
          <w:rFonts w:ascii="Arial" w:eastAsia="Batang" w:hAnsi="Arial" w:cs="Times New Roman"/>
          <w:noProof/>
          <w:sz w:val="20"/>
          <w:szCs w:val="24"/>
          <w:lang w:eastAsia="ko-KR"/>
        </w:rPr>
      </w:pPr>
    </w:p>
    <w:p w:rsidR="00CC71AD" w:rsidRPr="00D54414" w:rsidRDefault="00CC71AD" w:rsidP="00CC71AD">
      <w:pPr>
        <w:spacing w:after="0" w:line="240" w:lineRule="auto"/>
        <w:rPr>
          <w:rFonts w:ascii="Arial" w:eastAsia="Batang" w:hAnsi="Arial" w:cs="Times New Roman"/>
          <w:noProof/>
          <w:sz w:val="20"/>
          <w:szCs w:val="24"/>
          <w:lang w:eastAsia="ko-KR"/>
        </w:rPr>
      </w:pPr>
    </w:p>
    <w:p w:rsidR="00CC71AD" w:rsidRDefault="00CC71AD" w:rsidP="00CC71AD">
      <w:pPr>
        <w:pStyle w:val="ppFigure"/>
        <w:rPr>
          <w:noProof/>
        </w:rPr>
      </w:pPr>
      <w:r>
        <w:rPr>
          <w:noProof/>
          <w:lang w:bidi="ar-SA"/>
        </w:rPr>
        <w:drawing>
          <wp:inline distT="0" distB="0" distL="0" distR="0" wp14:anchorId="5735AA52" wp14:editId="40D3DEF6">
            <wp:extent cx="2505842" cy="307648"/>
            <wp:effectExtent l="19050" t="0" r="8758"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505098" cy="307557"/>
                    </a:xfrm>
                    <a:prstGeom prst="rect">
                      <a:avLst/>
                    </a:prstGeom>
                    <a:noFill/>
                    <a:ln w="9525">
                      <a:noFill/>
                      <a:miter lim="800000"/>
                      <a:headEnd/>
                      <a:tailEnd/>
                    </a:ln>
                  </pic:spPr>
                </pic:pic>
              </a:graphicData>
            </a:graphic>
          </wp:inline>
        </w:drawing>
      </w:r>
    </w:p>
    <w:p w:rsidR="00CC71AD" w:rsidRDefault="00CC71AD" w:rsidP="00CC71AD">
      <w:pPr>
        <w:pStyle w:val="TOC1"/>
      </w:pPr>
      <w:r w:rsidRPr="00D54414">
        <w:br w:type="page"/>
      </w:r>
    </w:p>
    <w:p w:rsidR="0032187C" w:rsidRDefault="00CC71AD" w:rsidP="00CC71AD">
      <w:pPr>
        <w:pStyle w:val="Heading1"/>
        <w:rPr>
          <w:noProof/>
        </w:rPr>
      </w:pPr>
      <w:r w:rsidRPr="00D54414">
        <w:lastRenderedPageBreak/>
        <w:t>Contents</w:t>
      </w:r>
      <w:r>
        <w:fldChar w:fldCharType="begin"/>
      </w:r>
      <w:r>
        <w:instrText xml:space="preserve">  </w:instrText>
      </w:r>
      <w:r>
        <w:fldChar w:fldCharType="end"/>
      </w:r>
      <w:r w:rsidRPr="00D54414">
        <w:rPr>
          <w:rFonts w:ascii="Arial" w:hAnsi="Arial" w:cs="Arial"/>
          <w:caps/>
          <w:sz w:val="20"/>
        </w:rPr>
        <w:fldChar w:fldCharType="begin"/>
      </w:r>
      <w:r w:rsidRPr="00D54414">
        <w:instrText xml:space="preserve"> TOC \h \z \t "Heading </w:instrText>
      </w:r>
      <w:r>
        <w:instrText>2</w:instrText>
      </w:r>
      <w:r w:rsidRPr="00D54414">
        <w:instrText xml:space="preserve">,2,pp Topic,1,PP Procedure start,3" </w:instrText>
      </w:r>
      <w:r w:rsidRPr="00D54414">
        <w:rPr>
          <w:rFonts w:ascii="Arial" w:hAnsi="Arial" w:cs="Arial"/>
          <w:caps/>
          <w:sz w:val="20"/>
        </w:rPr>
        <w:fldChar w:fldCharType="separate"/>
      </w:r>
    </w:p>
    <w:p w:rsidR="0032187C" w:rsidRDefault="0032187C">
      <w:pPr>
        <w:pStyle w:val="TOC1"/>
        <w:rPr>
          <w:rFonts w:asciiTheme="minorHAnsi" w:eastAsiaTheme="minorEastAsia" w:hAnsiTheme="minorHAnsi" w:cstheme="minorBidi"/>
          <w:b w:val="0"/>
          <w:bCs w:val="0"/>
          <w:caps w:val="0"/>
          <w:sz w:val="22"/>
          <w:szCs w:val="22"/>
          <w:lang w:eastAsia="en-US" w:bidi="ar-SA"/>
        </w:rPr>
      </w:pPr>
      <w:hyperlink w:anchor="_Toc277956366" w:history="1">
        <w:r w:rsidRPr="00190EAF">
          <w:rPr>
            <w:rStyle w:val="Hyperlink"/>
          </w:rPr>
          <w:t>Overview</w:t>
        </w:r>
        <w:r>
          <w:rPr>
            <w:webHidden/>
          </w:rPr>
          <w:tab/>
        </w:r>
        <w:r>
          <w:rPr>
            <w:webHidden/>
          </w:rPr>
          <w:fldChar w:fldCharType="begin"/>
        </w:r>
        <w:r>
          <w:rPr>
            <w:webHidden/>
          </w:rPr>
          <w:instrText xml:space="preserve"> PAGEREF _Toc277956366 \h </w:instrText>
        </w:r>
        <w:r>
          <w:rPr>
            <w:webHidden/>
          </w:rPr>
        </w:r>
        <w:r>
          <w:rPr>
            <w:webHidden/>
          </w:rPr>
          <w:fldChar w:fldCharType="separate"/>
        </w:r>
        <w:r>
          <w:rPr>
            <w:webHidden/>
          </w:rPr>
          <w:t>3</w:t>
        </w:r>
        <w:r>
          <w:rPr>
            <w:webHidden/>
          </w:rPr>
          <w:fldChar w:fldCharType="end"/>
        </w:r>
      </w:hyperlink>
    </w:p>
    <w:p w:rsidR="0032187C" w:rsidRDefault="0032187C">
      <w:pPr>
        <w:pStyle w:val="TOC1"/>
        <w:rPr>
          <w:rFonts w:asciiTheme="minorHAnsi" w:eastAsiaTheme="minorEastAsia" w:hAnsiTheme="minorHAnsi" w:cstheme="minorBidi"/>
          <w:b w:val="0"/>
          <w:bCs w:val="0"/>
          <w:caps w:val="0"/>
          <w:sz w:val="22"/>
          <w:szCs w:val="22"/>
          <w:lang w:eastAsia="en-US" w:bidi="ar-SA"/>
        </w:rPr>
      </w:pPr>
      <w:hyperlink w:anchor="_Toc277956367" w:history="1">
        <w:r w:rsidRPr="00190EAF">
          <w:rPr>
            <w:rStyle w:val="Hyperlink"/>
          </w:rPr>
          <w:t>Exercise 1 – Creating and registering the service</w:t>
        </w:r>
        <w:r>
          <w:rPr>
            <w:webHidden/>
          </w:rPr>
          <w:tab/>
        </w:r>
        <w:r>
          <w:rPr>
            <w:webHidden/>
          </w:rPr>
          <w:fldChar w:fldCharType="begin"/>
        </w:r>
        <w:r>
          <w:rPr>
            <w:webHidden/>
          </w:rPr>
          <w:instrText xml:space="preserve"> PAGEREF _Toc277956367 \h </w:instrText>
        </w:r>
        <w:r>
          <w:rPr>
            <w:webHidden/>
          </w:rPr>
        </w:r>
        <w:r>
          <w:rPr>
            <w:webHidden/>
          </w:rPr>
          <w:fldChar w:fldCharType="separate"/>
        </w:r>
        <w:r>
          <w:rPr>
            <w:webHidden/>
          </w:rPr>
          <w:t>4</w:t>
        </w:r>
        <w:r>
          <w:rPr>
            <w:webHidden/>
          </w:rPr>
          <w:fldChar w:fldCharType="end"/>
        </w:r>
      </w:hyperlink>
    </w:p>
    <w:p w:rsidR="0032187C" w:rsidRDefault="0032187C">
      <w:pPr>
        <w:pStyle w:val="TOC3"/>
        <w:tabs>
          <w:tab w:val="right" w:leader="dot" w:pos="9350"/>
        </w:tabs>
        <w:rPr>
          <w:noProof/>
          <w:lang w:bidi="ar-SA"/>
        </w:rPr>
      </w:pPr>
      <w:hyperlink w:anchor="_Toc277956368" w:history="1">
        <w:r w:rsidRPr="00190EAF">
          <w:rPr>
            <w:rStyle w:val="Hyperlink"/>
            <w:noProof/>
          </w:rPr>
          <w:t>Task 1 – Creating a Service</w:t>
        </w:r>
        <w:r>
          <w:rPr>
            <w:noProof/>
            <w:webHidden/>
          </w:rPr>
          <w:tab/>
        </w:r>
        <w:r>
          <w:rPr>
            <w:noProof/>
            <w:webHidden/>
          </w:rPr>
          <w:fldChar w:fldCharType="begin"/>
        </w:r>
        <w:r>
          <w:rPr>
            <w:noProof/>
            <w:webHidden/>
          </w:rPr>
          <w:instrText xml:space="preserve"> PAGEREF _Toc277956368 \h </w:instrText>
        </w:r>
        <w:r>
          <w:rPr>
            <w:noProof/>
            <w:webHidden/>
          </w:rPr>
        </w:r>
        <w:r>
          <w:rPr>
            <w:noProof/>
            <w:webHidden/>
          </w:rPr>
          <w:fldChar w:fldCharType="separate"/>
        </w:r>
        <w:r>
          <w:rPr>
            <w:noProof/>
            <w:webHidden/>
          </w:rPr>
          <w:t>4</w:t>
        </w:r>
        <w:r>
          <w:rPr>
            <w:noProof/>
            <w:webHidden/>
          </w:rPr>
          <w:fldChar w:fldCharType="end"/>
        </w:r>
      </w:hyperlink>
    </w:p>
    <w:p w:rsidR="0032187C" w:rsidRDefault="0032187C">
      <w:pPr>
        <w:pStyle w:val="TOC3"/>
        <w:tabs>
          <w:tab w:val="right" w:leader="dot" w:pos="9350"/>
        </w:tabs>
        <w:rPr>
          <w:noProof/>
          <w:lang w:bidi="ar-SA"/>
        </w:rPr>
      </w:pPr>
      <w:hyperlink w:anchor="_Toc277956369" w:history="1">
        <w:r w:rsidRPr="00190EAF">
          <w:rPr>
            <w:rStyle w:val="Hyperlink"/>
            <w:noProof/>
          </w:rPr>
          <w:t>Task 2 –Registering the Service</w:t>
        </w:r>
        <w:r>
          <w:rPr>
            <w:noProof/>
            <w:webHidden/>
          </w:rPr>
          <w:tab/>
        </w:r>
        <w:r>
          <w:rPr>
            <w:noProof/>
            <w:webHidden/>
          </w:rPr>
          <w:fldChar w:fldCharType="begin"/>
        </w:r>
        <w:r>
          <w:rPr>
            <w:noProof/>
            <w:webHidden/>
          </w:rPr>
          <w:instrText xml:space="preserve"> PAGEREF _Toc277956369 \h </w:instrText>
        </w:r>
        <w:r>
          <w:rPr>
            <w:noProof/>
            <w:webHidden/>
          </w:rPr>
        </w:r>
        <w:r>
          <w:rPr>
            <w:noProof/>
            <w:webHidden/>
          </w:rPr>
          <w:fldChar w:fldCharType="separate"/>
        </w:r>
        <w:r>
          <w:rPr>
            <w:noProof/>
            <w:webHidden/>
          </w:rPr>
          <w:t>4</w:t>
        </w:r>
        <w:r>
          <w:rPr>
            <w:noProof/>
            <w:webHidden/>
          </w:rPr>
          <w:fldChar w:fldCharType="end"/>
        </w:r>
      </w:hyperlink>
    </w:p>
    <w:p w:rsidR="0032187C" w:rsidRDefault="0032187C">
      <w:pPr>
        <w:pStyle w:val="TOC1"/>
        <w:rPr>
          <w:rFonts w:asciiTheme="minorHAnsi" w:eastAsiaTheme="minorEastAsia" w:hAnsiTheme="minorHAnsi" w:cstheme="minorBidi"/>
          <w:b w:val="0"/>
          <w:bCs w:val="0"/>
          <w:caps w:val="0"/>
          <w:sz w:val="22"/>
          <w:szCs w:val="22"/>
          <w:lang w:eastAsia="en-US" w:bidi="ar-SA"/>
        </w:rPr>
      </w:pPr>
      <w:hyperlink w:anchor="_Toc277956370" w:history="1">
        <w:r w:rsidRPr="00190EAF">
          <w:rPr>
            <w:rStyle w:val="Hyperlink"/>
          </w:rPr>
          <w:t>Exercise 2 – Consuming a Service</w:t>
        </w:r>
        <w:r>
          <w:rPr>
            <w:webHidden/>
          </w:rPr>
          <w:tab/>
        </w:r>
        <w:r>
          <w:rPr>
            <w:webHidden/>
          </w:rPr>
          <w:fldChar w:fldCharType="begin"/>
        </w:r>
        <w:r>
          <w:rPr>
            <w:webHidden/>
          </w:rPr>
          <w:instrText xml:space="preserve"> PAGEREF _Toc277956370 \h </w:instrText>
        </w:r>
        <w:r>
          <w:rPr>
            <w:webHidden/>
          </w:rPr>
        </w:r>
        <w:r>
          <w:rPr>
            <w:webHidden/>
          </w:rPr>
          <w:fldChar w:fldCharType="separate"/>
        </w:r>
        <w:r>
          <w:rPr>
            <w:webHidden/>
          </w:rPr>
          <w:t>6</w:t>
        </w:r>
        <w:r>
          <w:rPr>
            <w:webHidden/>
          </w:rPr>
          <w:fldChar w:fldCharType="end"/>
        </w:r>
      </w:hyperlink>
    </w:p>
    <w:p w:rsidR="0032187C" w:rsidRDefault="0032187C">
      <w:pPr>
        <w:pStyle w:val="TOC3"/>
        <w:tabs>
          <w:tab w:val="right" w:leader="dot" w:pos="9350"/>
        </w:tabs>
        <w:rPr>
          <w:noProof/>
          <w:lang w:bidi="ar-SA"/>
        </w:rPr>
      </w:pPr>
      <w:hyperlink w:anchor="_Toc277956371" w:history="1">
        <w:r w:rsidRPr="00190EAF">
          <w:rPr>
            <w:rStyle w:val="Hyperlink"/>
            <w:noProof/>
          </w:rPr>
          <w:t>Task 1- Consuming the UIMessagesService</w:t>
        </w:r>
        <w:r>
          <w:rPr>
            <w:noProof/>
            <w:webHidden/>
          </w:rPr>
          <w:tab/>
        </w:r>
        <w:r>
          <w:rPr>
            <w:noProof/>
            <w:webHidden/>
          </w:rPr>
          <w:fldChar w:fldCharType="begin"/>
        </w:r>
        <w:r>
          <w:rPr>
            <w:noProof/>
            <w:webHidden/>
          </w:rPr>
          <w:instrText xml:space="preserve"> PAGEREF _Toc277956371 \h </w:instrText>
        </w:r>
        <w:r>
          <w:rPr>
            <w:noProof/>
            <w:webHidden/>
          </w:rPr>
        </w:r>
        <w:r>
          <w:rPr>
            <w:noProof/>
            <w:webHidden/>
          </w:rPr>
          <w:fldChar w:fldCharType="separate"/>
        </w:r>
        <w:r>
          <w:rPr>
            <w:noProof/>
            <w:webHidden/>
          </w:rPr>
          <w:t>6</w:t>
        </w:r>
        <w:r>
          <w:rPr>
            <w:noProof/>
            <w:webHidden/>
          </w:rPr>
          <w:fldChar w:fldCharType="end"/>
        </w:r>
      </w:hyperlink>
    </w:p>
    <w:p w:rsidR="0032187C" w:rsidRDefault="0032187C">
      <w:pPr>
        <w:pStyle w:val="TOC3"/>
        <w:tabs>
          <w:tab w:val="right" w:leader="dot" w:pos="9350"/>
        </w:tabs>
        <w:rPr>
          <w:noProof/>
          <w:lang w:bidi="ar-SA"/>
        </w:rPr>
      </w:pPr>
      <w:hyperlink w:anchor="_Toc277956372" w:history="1">
        <w:r w:rsidRPr="00190EAF">
          <w:rPr>
            <w:rStyle w:val="Hyperlink"/>
            <w:noProof/>
          </w:rPr>
          <w:t>Task 2- Decoupling Modules</w:t>
        </w:r>
        <w:r>
          <w:rPr>
            <w:noProof/>
            <w:webHidden/>
          </w:rPr>
          <w:tab/>
        </w:r>
        <w:r>
          <w:rPr>
            <w:noProof/>
            <w:webHidden/>
          </w:rPr>
          <w:fldChar w:fldCharType="begin"/>
        </w:r>
        <w:r>
          <w:rPr>
            <w:noProof/>
            <w:webHidden/>
          </w:rPr>
          <w:instrText xml:space="preserve"> PAGEREF _Toc277956372 \h </w:instrText>
        </w:r>
        <w:r>
          <w:rPr>
            <w:noProof/>
            <w:webHidden/>
          </w:rPr>
        </w:r>
        <w:r>
          <w:rPr>
            <w:noProof/>
            <w:webHidden/>
          </w:rPr>
          <w:fldChar w:fldCharType="separate"/>
        </w:r>
        <w:r>
          <w:rPr>
            <w:noProof/>
            <w:webHidden/>
          </w:rPr>
          <w:t>8</w:t>
        </w:r>
        <w:r>
          <w:rPr>
            <w:noProof/>
            <w:webHidden/>
          </w:rPr>
          <w:fldChar w:fldCharType="end"/>
        </w:r>
      </w:hyperlink>
    </w:p>
    <w:p w:rsidR="00CC71AD" w:rsidRDefault="00CC71AD" w:rsidP="00CC71AD">
      <w:pPr>
        <w:pStyle w:val="ppBodyText"/>
        <w:rPr>
          <w:rFonts w:eastAsia="Batang"/>
          <w:noProof/>
          <w:lang w:eastAsia="ko-KR"/>
        </w:rPr>
      </w:pPr>
      <w:r w:rsidRPr="00D54414">
        <w:rPr>
          <w:rFonts w:eastAsia="Batang"/>
          <w:noProof/>
          <w:lang w:eastAsia="ko-KR"/>
        </w:rPr>
        <w:fldChar w:fldCharType="end"/>
      </w:r>
    </w:p>
    <w:p w:rsidR="00CC71AD" w:rsidRDefault="00CC71AD">
      <w:pPr>
        <w:spacing w:after="200"/>
        <w:rPr>
          <w:rFonts w:asciiTheme="majorHAnsi" w:eastAsiaTheme="majorEastAsia" w:hAnsiTheme="majorHAnsi" w:cstheme="majorBidi"/>
          <w:color w:val="17365D" w:themeColor="text2" w:themeShade="BF"/>
          <w:spacing w:val="5"/>
          <w:kern w:val="28"/>
          <w:sz w:val="52"/>
          <w:szCs w:val="52"/>
        </w:rPr>
      </w:pPr>
      <w:r>
        <w:br w:type="page"/>
      </w:r>
    </w:p>
    <w:bookmarkStart w:id="1" w:name="_Toc277956366" w:displacedByCustomXml="next"/>
    <w:sdt>
      <w:sdtPr>
        <w:alias w:val="Topic"/>
        <w:tag w:val="6219bbed-b3e1-4d76-a063-3c2532fc4f32"/>
        <w:id w:val="573866308"/>
        <w:placeholder>
          <w:docPart w:val="DefaultPlaceholder_22675703"/>
        </w:placeholder>
        <w:text/>
      </w:sdtPr>
      <w:sdtEndPr/>
      <w:sdtContent>
        <w:p w:rsidR="00EB6438" w:rsidRPr="00EB6438" w:rsidRDefault="00CC71AD" w:rsidP="00CC71AD">
          <w:pPr>
            <w:pStyle w:val="ppTopic"/>
          </w:pPr>
          <w:r>
            <w:t>Overview</w:t>
          </w:r>
        </w:p>
      </w:sdtContent>
    </w:sdt>
    <w:bookmarkEnd w:id="1" w:displacedByCustomXml="prev"/>
    <w:p w:rsidR="001828F9" w:rsidRDefault="001828F9" w:rsidP="009B645B">
      <w:pPr>
        <w:pStyle w:val="ppBodyText"/>
      </w:pPr>
      <w:r>
        <w:t xml:space="preserve">Applications based on the Prism Library are composite applications that potentially consist of many loosely coupled types and services. They need to interact to contribute content and receive notifications based on user actions. Because they are loosely coupled, they need a way to interact and communicate with one another to deliver the required business functionality. </w:t>
      </w:r>
    </w:p>
    <w:p w:rsidR="001828F9" w:rsidRDefault="001828F9" w:rsidP="009B645B">
      <w:pPr>
        <w:pStyle w:val="ppBodyText"/>
      </w:pPr>
      <w:r>
        <w:t xml:space="preserve">To tie together these various pieces, applications based on the Prism Library rely on a dependency injection container. Dependency injection containers reduce the dependency coupling between objects by providing a facility to instantiate instances of classes and manage their lifetime based on the configuration of the container. During the objects creation, the container injects any dependencies that the object requires into it. If those dependencies have not yet been created, the container creates and resolves their dependencies first. In some cases, the container itself is resolved as a dependency. For example, when using the Unity Application Block (Unity) as the container, modules have the container injected, so they can register their views and services with that container. </w:t>
      </w:r>
    </w:p>
    <w:p w:rsidR="00CC71AD" w:rsidRDefault="00CC71AD">
      <w:pPr>
        <w:spacing w:after="200"/>
      </w:pPr>
      <w:r>
        <w:br w:type="page"/>
      </w:r>
    </w:p>
    <w:bookmarkStart w:id="2" w:name="_Toc277956367" w:displacedByCustomXml="next"/>
    <w:sdt>
      <w:sdtPr>
        <w:alias w:val="Topic"/>
        <w:tag w:val="cd28b7a5-b42f-44c6-a1c8-f0cc23b73b9d"/>
        <w:id w:val="-681281614"/>
        <w:placeholder>
          <w:docPart w:val="26DA412325B34283B7E79EB522B433B2"/>
        </w:placeholder>
        <w:text/>
      </w:sdtPr>
      <w:sdtEndPr/>
      <w:sdtContent>
        <w:p w:rsidR="00EB6438" w:rsidRDefault="00EB6438" w:rsidP="00EB6438">
          <w:pPr>
            <w:pStyle w:val="ppTopic"/>
          </w:pPr>
          <w:r>
            <w:t>Exercise 1 – Creating and registering the service</w:t>
          </w:r>
        </w:p>
      </w:sdtContent>
    </w:sdt>
    <w:bookmarkEnd w:id="2" w:displacedByCustomXml="prev"/>
    <w:p w:rsidR="00FD0132" w:rsidRDefault="00D71F74" w:rsidP="0032187C">
      <w:pPr>
        <w:pStyle w:val="ppBodyText"/>
      </w:pPr>
      <w:r>
        <w:t>In this exercise you</w:t>
      </w:r>
      <w:r w:rsidR="008E00EF">
        <w:t xml:space="preserve"> will learn how to create a service and register it in a dependency injection container, in this case Unity.</w:t>
      </w:r>
    </w:p>
    <w:p w:rsidR="00EB6438" w:rsidRDefault="00EB6438" w:rsidP="00EB6438">
      <w:pPr>
        <w:pStyle w:val="ppProcedureStart"/>
      </w:pPr>
      <w:bookmarkStart w:id="3" w:name="_Toc277956368"/>
      <w:r>
        <w:t>Task 1 – Creating a Service</w:t>
      </w:r>
      <w:bookmarkEnd w:id="3"/>
    </w:p>
    <w:p w:rsidR="00EB6438" w:rsidRPr="008408C9" w:rsidRDefault="00EB6438" w:rsidP="00D5091A">
      <w:pPr>
        <w:pStyle w:val="ppNumberList"/>
      </w:pPr>
      <w:r>
        <w:t xml:space="preserve">Open the </w:t>
      </w:r>
      <w:r w:rsidR="00D72CE9" w:rsidRPr="008408C9">
        <w:t>Prism.Workshop.sln</w:t>
      </w:r>
      <w:r w:rsidR="00D72CE9">
        <w:t xml:space="preserve"> </w:t>
      </w:r>
      <w:r>
        <w:t xml:space="preserve">solution located in </w:t>
      </w:r>
      <w:r w:rsidR="00D72CE9">
        <w:t xml:space="preserve">the </w:t>
      </w:r>
      <w:r w:rsidRPr="008408C9">
        <w:t>\Dependency Injection\Exercise 1\Begin</w:t>
      </w:r>
      <w:r>
        <w:t>\</w:t>
      </w:r>
      <w:r w:rsidR="00D72CE9">
        <w:t xml:space="preserve"> folder.</w:t>
      </w:r>
    </w:p>
    <w:p w:rsidR="00EB6438" w:rsidRDefault="00EB6438" w:rsidP="00D5091A">
      <w:pPr>
        <w:pStyle w:val="ppNumberList"/>
      </w:pPr>
      <w:r>
        <w:t>Add a new module project to the solution</w:t>
      </w:r>
      <w:r w:rsidR="00D72CE9">
        <w:t>,</w:t>
      </w:r>
      <w:r>
        <w:t xml:space="preserve"> named </w:t>
      </w:r>
      <w:proofErr w:type="spellStart"/>
      <w:r w:rsidRPr="00362AD7">
        <w:rPr>
          <w:b/>
        </w:rPr>
        <w:t>Workshop.UIMessagesModule</w:t>
      </w:r>
      <w:proofErr w:type="spellEnd"/>
      <w:r>
        <w:t>.</w:t>
      </w:r>
      <w:r>
        <w:rPr>
          <w:b/>
        </w:rPr>
        <w:t xml:space="preserve"> </w:t>
      </w:r>
      <w:r w:rsidRPr="008408C9">
        <w:t xml:space="preserve">For more information see </w:t>
      </w:r>
      <w:r w:rsidR="00231237">
        <w:t xml:space="preserve">the Modularity Hands-on-Lab located in </w:t>
      </w:r>
      <w:r w:rsidR="00231237" w:rsidRPr="008408C9">
        <w:rPr>
          <w:b/>
        </w:rPr>
        <w:t>\</w:t>
      </w:r>
      <w:r w:rsidR="00231237">
        <w:rPr>
          <w:b/>
        </w:rPr>
        <w:t>Modularity</w:t>
      </w:r>
      <w:r w:rsidR="00231237" w:rsidRPr="008408C9">
        <w:rPr>
          <w:b/>
        </w:rPr>
        <w:t>\</w:t>
      </w:r>
      <w:r w:rsidR="00231237" w:rsidRPr="00231237">
        <w:rPr>
          <w:b/>
        </w:rPr>
        <w:t>Modularity-HOL.docx</w:t>
      </w:r>
      <w:r w:rsidRPr="008408C9">
        <w:t>.</w:t>
      </w:r>
    </w:p>
    <w:p w:rsidR="00EB6438" w:rsidRDefault="00EB6438" w:rsidP="00EB6438">
      <w:pPr>
        <w:pStyle w:val="ppFigureIndent"/>
      </w:pPr>
      <w:r>
        <w:rPr>
          <w:noProof/>
          <w:lang w:bidi="ar-SA"/>
        </w:rPr>
        <w:drawing>
          <wp:inline distT="0" distB="0" distL="0" distR="0" wp14:anchorId="1B1D4EAC" wp14:editId="4E5FE504">
            <wp:extent cx="1950720" cy="1325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950720" cy="1325880"/>
                    </a:xfrm>
                    <a:prstGeom prst="rect">
                      <a:avLst/>
                    </a:prstGeom>
                  </pic:spPr>
                </pic:pic>
              </a:graphicData>
            </a:graphic>
          </wp:inline>
        </w:drawing>
      </w:r>
    </w:p>
    <w:p w:rsidR="00EB6438" w:rsidRPr="00362AD7" w:rsidRDefault="00EB6438" w:rsidP="00EB6438">
      <w:pPr>
        <w:pStyle w:val="ppFigureCaptionIndent"/>
      </w:pPr>
      <w:r>
        <w:t xml:space="preserve">Solution Structure after adding </w:t>
      </w:r>
      <w:proofErr w:type="spellStart"/>
      <w:r w:rsidRPr="00362AD7">
        <w:t>Workshop.UIMessagesModule</w:t>
      </w:r>
      <w:proofErr w:type="spellEnd"/>
      <w:r>
        <w:t xml:space="preserve"> module</w:t>
      </w:r>
    </w:p>
    <w:p w:rsidR="00EB6438" w:rsidRDefault="00EB6438" w:rsidP="00D5091A">
      <w:pPr>
        <w:pStyle w:val="ppNumberList"/>
      </w:pPr>
      <w:r>
        <w:t xml:space="preserve">Create </w:t>
      </w:r>
      <w:r w:rsidR="00D72CE9">
        <w:t>the</w:t>
      </w:r>
      <w:r>
        <w:t xml:space="preserve"> </w:t>
      </w:r>
      <w:proofErr w:type="spellStart"/>
      <w:r w:rsidRPr="00362AD7">
        <w:rPr>
          <w:b/>
        </w:rPr>
        <w:t>UIMessagesService</w:t>
      </w:r>
      <w:proofErr w:type="spellEnd"/>
      <w:r>
        <w:t xml:space="preserve">. Add a new </w:t>
      </w:r>
      <w:proofErr w:type="spellStart"/>
      <w:r>
        <w:t>UIMessagesService</w:t>
      </w:r>
      <w:proofErr w:type="spellEnd"/>
      <w:r>
        <w:t xml:space="preserve"> class to the project using the following code</w:t>
      </w:r>
      <w:r w:rsidR="00D72CE9">
        <w:t>.</w:t>
      </w:r>
    </w:p>
    <w:p w:rsidR="00FD0132" w:rsidRDefault="00FD0132" w:rsidP="0032187C">
      <w:pPr>
        <w:pStyle w:val="ppBodyText"/>
      </w:pPr>
    </w:p>
    <w:p w:rsidR="00EB6438" w:rsidRDefault="00EB6438" w:rsidP="00EB6438">
      <w:pPr>
        <w:pStyle w:val="ppCodeLanguageIndent"/>
      </w:pPr>
      <w:r>
        <w:t>C#</w:t>
      </w:r>
    </w:p>
    <w:p w:rsidR="00EB6438" w:rsidRDefault="00EB6438" w:rsidP="00EB6438">
      <w:pPr>
        <w:pStyle w:val="ppCodeIndent"/>
      </w:pPr>
      <w:r>
        <w:t xml:space="preserve">using </w:t>
      </w:r>
      <w:proofErr w:type="spellStart"/>
      <w:r>
        <w:t>System.Windows</w:t>
      </w:r>
      <w:proofErr w:type="spellEnd"/>
      <w:r>
        <w:t>;</w:t>
      </w:r>
    </w:p>
    <w:p w:rsidR="00EB6438" w:rsidRDefault="00EB6438" w:rsidP="00EB6438">
      <w:pPr>
        <w:pStyle w:val="ppCodeIndent"/>
      </w:pPr>
    </w:p>
    <w:p w:rsidR="00EB6438" w:rsidRDefault="00EB6438" w:rsidP="00EB6438">
      <w:pPr>
        <w:pStyle w:val="ppCodeIndent"/>
      </w:pPr>
      <w:r>
        <w:t xml:space="preserve">namespace </w:t>
      </w:r>
      <w:proofErr w:type="spellStart"/>
      <w:r>
        <w:t>Workshop.UIMessagesModule.Services</w:t>
      </w:r>
      <w:proofErr w:type="spellEnd"/>
    </w:p>
    <w:p w:rsidR="00EB6438" w:rsidRDefault="00EB6438" w:rsidP="00EB6438">
      <w:pPr>
        <w:pStyle w:val="ppCodeIndent"/>
      </w:pPr>
      <w:r>
        <w:t>{</w:t>
      </w:r>
    </w:p>
    <w:p w:rsidR="00EB6438" w:rsidRDefault="00EB6438" w:rsidP="00EB6438">
      <w:pPr>
        <w:pStyle w:val="ppCodeIndent"/>
      </w:pPr>
      <w:r>
        <w:t xml:space="preserve">    public class </w:t>
      </w:r>
      <w:proofErr w:type="spellStart"/>
      <w:r>
        <w:t>UIMessagesService</w:t>
      </w:r>
      <w:proofErr w:type="spellEnd"/>
    </w:p>
    <w:p w:rsidR="00EB6438" w:rsidRDefault="00EB6438" w:rsidP="00EB6438">
      <w:pPr>
        <w:pStyle w:val="ppCodeIndent"/>
      </w:pPr>
      <w:r>
        <w:t xml:space="preserve">    {</w:t>
      </w:r>
    </w:p>
    <w:p w:rsidR="00EB6438" w:rsidRDefault="00EB6438" w:rsidP="00EB6438">
      <w:pPr>
        <w:pStyle w:val="ppCodeIndent"/>
      </w:pPr>
      <w:r>
        <w:t xml:space="preserve">        public void </w:t>
      </w:r>
      <w:proofErr w:type="spellStart"/>
      <w:r>
        <w:t>ShowMessage</w:t>
      </w:r>
      <w:proofErr w:type="spellEnd"/>
      <w:r>
        <w:t>(string message)</w:t>
      </w:r>
    </w:p>
    <w:p w:rsidR="00EB6438" w:rsidRDefault="00EB6438" w:rsidP="00EB6438">
      <w:pPr>
        <w:pStyle w:val="ppCodeIndent"/>
      </w:pPr>
      <w:r>
        <w:t xml:space="preserve">        {</w:t>
      </w:r>
    </w:p>
    <w:p w:rsidR="00EB6438" w:rsidRDefault="00EB6438" w:rsidP="00EB6438">
      <w:pPr>
        <w:pStyle w:val="ppCodeIndent"/>
      </w:pPr>
      <w:r>
        <w:t xml:space="preserve">            // Show a message</w:t>
      </w:r>
    </w:p>
    <w:p w:rsidR="00EB6438" w:rsidRDefault="00EB6438" w:rsidP="00EB6438">
      <w:pPr>
        <w:pStyle w:val="ppCodeIndent"/>
      </w:pPr>
      <w:r>
        <w:t xml:space="preserve">            </w:t>
      </w:r>
      <w:proofErr w:type="spellStart"/>
      <w:r>
        <w:t>MessageBox.Show</w:t>
      </w:r>
      <w:proofErr w:type="spellEnd"/>
      <w:r>
        <w:t>(message);</w:t>
      </w:r>
    </w:p>
    <w:p w:rsidR="00EB6438" w:rsidRDefault="00EB6438" w:rsidP="00EB6438">
      <w:pPr>
        <w:pStyle w:val="ppCodeIndent"/>
      </w:pPr>
      <w:r>
        <w:t xml:space="preserve">        }</w:t>
      </w:r>
    </w:p>
    <w:p w:rsidR="00EB6438" w:rsidRDefault="00EB6438" w:rsidP="00EB6438">
      <w:pPr>
        <w:pStyle w:val="ppCodeIndent"/>
      </w:pPr>
      <w:r>
        <w:t xml:space="preserve">    }</w:t>
      </w:r>
    </w:p>
    <w:p w:rsidR="00EB6438" w:rsidRDefault="00EB6438" w:rsidP="00EB6438">
      <w:pPr>
        <w:pStyle w:val="ppCodeIndent"/>
      </w:pPr>
      <w:r>
        <w:t>}</w:t>
      </w:r>
    </w:p>
    <w:p w:rsidR="00D5091A" w:rsidRDefault="00D5091A" w:rsidP="00D5091A">
      <w:pPr>
        <w:pStyle w:val="ppListEnd"/>
      </w:pPr>
    </w:p>
    <w:p w:rsidR="00EB6438" w:rsidRDefault="00EB6438" w:rsidP="00EB6438">
      <w:pPr>
        <w:pStyle w:val="ppProcedureStart"/>
      </w:pPr>
      <w:bookmarkStart w:id="4" w:name="_Toc277956369"/>
      <w:r>
        <w:t xml:space="preserve">Task 2 –Registering the </w:t>
      </w:r>
      <w:r w:rsidR="00D72CE9">
        <w:t>S</w:t>
      </w:r>
      <w:r>
        <w:t>ervice</w:t>
      </w:r>
      <w:bookmarkEnd w:id="4"/>
    </w:p>
    <w:p w:rsidR="00EB6438" w:rsidRDefault="00EB6438" w:rsidP="00D5091A">
      <w:pPr>
        <w:pStyle w:val="ppNumberList"/>
      </w:pPr>
      <w:r>
        <w:lastRenderedPageBreak/>
        <w:t xml:space="preserve">Add the following references to the </w:t>
      </w:r>
      <w:proofErr w:type="spellStart"/>
      <w:r w:rsidRPr="00EB6438">
        <w:rPr>
          <w:b/>
        </w:rPr>
        <w:t>Workshop.UIMessagesModule</w:t>
      </w:r>
      <w:proofErr w:type="spellEnd"/>
      <w:r>
        <w:t xml:space="preserve"> project:</w:t>
      </w:r>
    </w:p>
    <w:p w:rsidR="00EB6438" w:rsidRDefault="00EB6438" w:rsidP="00EB6438">
      <w:pPr>
        <w:pStyle w:val="ppBulletListIndent"/>
      </w:pPr>
      <w:r>
        <w:t>Unity assembly</w:t>
      </w:r>
      <w:r w:rsidR="00D72CE9">
        <w:t>,</w:t>
      </w:r>
      <w:r>
        <w:t xml:space="preserve"> located at </w:t>
      </w:r>
      <w:r w:rsidRPr="00444918">
        <w:rPr>
          <w:b/>
        </w:rPr>
        <w:t>\Lib\Microsoft.Practices.Unity.Silverlight.dll</w:t>
      </w:r>
      <w:r>
        <w:t>.</w:t>
      </w:r>
    </w:p>
    <w:p w:rsidR="00EB6438" w:rsidRDefault="004A54CA" w:rsidP="00EB6438">
      <w:pPr>
        <w:pStyle w:val="ppBulletListIndent"/>
      </w:pPr>
      <w:r>
        <w:t>Prism</w:t>
      </w:r>
      <w:r w:rsidR="00EB6438">
        <w:t xml:space="preserve"> assembly</w:t>
      </w:r>
      <w:r w:rsidR="00D72CE9">
        <w:t>,</w:t>
      </w:r>
      <w:r w:rsidR="00EB6438">
        <w:t xml:space="preserve"> located at </w:t>
      </w:r>
      <w:r w:rsidR="00EB6438" w:rsidRPr="00444918">
        <w:rPr>
          <w:b/>
        </w:rPr>
        <w:t>\Lib\ Microsoft.Practices.</w:t>
      </w:r>
      <w:r w:rsidR="00751E8B">
        <w:rPr>
          <w:b/>
        </w:rPr>
        <w:t>Prism</w:t>
      </w:r>
      <w:r w:rsidR="00EB6438" w:rsidRPr="00444918">
        <w:rPr>
          <w:b/>
        </w:rPr>
        <w:t>.dll</w:t>
      </w:r>
      <w:r w:rsidR="00EB6438">
        <w:t>.</w:t>
      </w:r>
    </w:p>
    <w:p w:rsidR="00EB6438" w:rsidRDefault="003033C1" w:rsidP="00EB6438">
      <w:pPr>
        <w:pStyle w:val="ppNumberList"/>
      </w:pPr>
      <w:r>
        <w:t>Add the following using statements</w:t>
      </w:r>
      <w:r w:rsidR="00EB6438">
        <w:t xml:space="preserve"> to the </w:t>
      </w:r>
      <w:proofErr w:type="spellStart"/>
      <w:r w:rsidR="00EB6438" w:rsidRPr="002D01FD">
        <w:rPr>
          <w:b/>
        </w:rPr>
        <w:t>UIMessagesModule</w:t>
      </w:r>
      <w:proofErr w:type="spellEnd"/>
      <w:r w:rsidR="00EB6438">
        <w:t xml:space="preserve"> class</w:t>
      </w:r>
      <w:r w:rsidR="00D72CE9">
        <w:t>.</w:t>
      </w:r>
    </w:p>
    <w:p w:rsidR="00EB6438" w:rsidRDefault="00EB6438" w:rsidP="00EB6438">
      <w:pPr>
        <w:pStyle w:val="ppCodeLanguageIndent"/>
      </w:pPr>
      <w:r>
        <w:t>C#</w:t>
      </w:r>
    </w:p>
    <w:p w:rsidR="00A054E2" w:rsidRDefault="00A054E2" w:rsidP="00A054E2">
      <w:pPr>
        <w:pStyle w:val="ppCodeIndent"/>
      </w:pPr>
      <w:r>
        <w:t xml:space="preserve">using </w:t>
      </w:r>
      <w:proofErr w:type="spellStart"/>
      <w:r>
        <w:t>Microsoft.Practices.Unity</w:t>
      </w:r>
      <w:proofErr w:type="spellEnd"/>
      <w:r>
        <w:t>;</w:t>
      </w:r>
    </w:p>
    <w:p w:rsidR="00A054E2" w:rsidRDefault="00A054E2" w:rsidP="00A054E2">
      <w:pPr>
        <w:pStyle w:val="ppCodeIndent"/>
      </w:pPr>
      <w:r>
        <w:t xml:space="preserve">using </w:t>
      </w:r>
      <w:proofErr w:type="spellStart"/>
      <w:r>
        <w:t>Workshop.UIMessagesModule.Services</w:t>
      </w:r>
      <w:proofErr w:type="spellEnd"/>
      <w:r>
        <w:t>;</w:t>
      </w:r>
    </w:p>
    <w:p w:rsidR="00EB6438" w:rsidRPr="002D01FD" w:rsidRDefault="00A054E2" w:rsidP="00A054E2">
      <w:pPr>
        <w:pStyle w:val="ppCodeIndent"/>
      </w:pPr>
      <w:r>
        <w:t xml:space="preserve">using </w:t>
      </w:r>
      <w:proofErr w:type="spellStart"/>
      <w:r>
        <w:t>Microsoft.Practices.Prism.Modularity</w:t>
      </w:r>
      <w:proofErr w:type="spellEnd"/>
      <w:r>
        <w:t>;</w:t>
      </w:r>
    </w:p>
    <w:p w:rsidR="00FD0132" w:rsidRDefault="00FD0132" w:rsidP="0032187C">
      <w:pPr>
        <w:pStyle w:val="ppBodyTextIndent"/>
      </w:pPr>
    </w:p>
    <w:p w:rsidR="00EB6438" w:rsidRDefault="00EB6438" w:rsidP="00EB6438">
      <w:pPr>
        <w:pStyle w:val="ppNumberList"/>
      </w:pPr>
      <w:r>
        <w:t xml:space="preserve">Use Property Injection to get an instance of the container. Add the following code to the </w:t>
      </w:r>
      <w:proofErr w:type="spellStart"/>
      <w:r w:rsidRPr="002D01FD">
        <w:rPr>
          <w:b/>
        </w:rPr>
        <w:t>UIMessagesModule</w:t>
      </w:r>
      <w:proofErr w:type="spellEnd"/>
      <w:r>
        <w:t xml:space="preserve"> class</w:t>
      </w:r>
      <w:r w:rsidR="000C7C6D">
        <w:t>.</w:t>
      </w:r>
    </w:p>
    <w:p w:rsidR="00EB6438" w:rsidRDefault="00EB6438" w:rsidP="00EB6438">
      <w:pPr>
        <w:pStyle w:val="ppCodeLanguageIndent"/>
      </w:pPr>
      <w:r>
        <w:t>C#</w:t>
      </w:r>
    </w:p>
    <w:p w:rsidR="00EB6438" w:rsidRDefault="00EB6438" w:rsidP="00EB6438">
      <w:pPr>
        <w:pStyle w:val="ppCodeIndent"/>
      </w:pPr>
      <w:r>
        <w:t>/// &lt;summary&gt;</w:t>
      </w:r>
    </w:p>
    <w:p w:rsidR="00EB6438" w:rsidRDefault="00EB6438" w:rsidP="00EB6438">
      <w:pPr>
        <w:pStyle w:val="ppCodeIndent"/>
      </w:pPr>
      <w:r>
        <w:t xml:space="preserve">/// DI Container. </w:t>
      </w:r>
    </w:p>
    <w:p w:rsidR="00EB6438" w:rsidRDefault="00EB6438" w:rsidP="00EB6438">
      <w:pPr>
        <w:pStyle w:val="ppCodeIndent"/>
      </w:pPr>
      <w:r>
        <w:t xml:space="preserve">/// Unity will inject an instance of the container. </w:t>
      </w:r>
      <w:proofErr w:type="spellStart"/>
      <w:r>
        <w:t>IUnityContainer</w:t>
      </w:r>
      <w:proofErr w:type="spellEnd"/>
      <w:r>
        <w:t xml:space="preserve"> is registered in the container in the </w:t>
      </w:r>
      <w:proofErr w:type="spellStart"/>
      <w:r>
        <w:t>bootstrapper</w:t>
      </w:r>
      <w:proofErr w:type="spellEnd"/>
      <w:r>
        <w:t xml:space="preserve"> of the application.</w:t>
      </w:r>
    </w:p>
    <w:p w:rsidR="00EB6438" w:rsidRDefault="00EB6438" w:rsidP="00EB6438">
      <w:pPr>
        <w:pStyle w:val="ppCodeIndent"/>
      </w:pPr>
      <w:r>
        <w:t>/// &lt;/summary&gt;</w:t>
      </w:r>
    </w:p>
    <w:p w:rsidR="00EB6438" w:rsidRDefault="00EB6438" w:rsidP="00EB6438">
      <w:pPr>
        <w:pStyle w:val="ppCodeIndent"/>
      </w:pPr>
      <w:r>
        <w:t>[Dependency]</w:t>
      </w:r>
    </w:p>
    <w:p w:rsidR="00EB6438" w:rsidRPr="002D01FD" w:rsidRDefault="00EB6438" w:rsidP="00EB6438">
      <w:pPr>
        <w:pStyle w:val="ppCodeIndent"/>
      </w:pPr>
      <w:r>
        <w:t xml:space="preserve">public </w:t>
      </w:r>
      <w:proofErr w:type="spellStart"/>
      <w:r>
        <w:t>IUnityContainer</w:t>
      </w:r>
      <w:proofErr w:type="spellEnd"/>
      <w:r>
        <w:t xml:space="preserve"> Container { get; set; }</w:t>
      </w:r>
    </w:p>
    <w:p w:rsidR="00FD0132" w:rsidRDefault="00FD0132" w:rsidP="0032187C">
      <w:pPr>
        <w:pStyle w:val="ppBodyTextIndent"/>
      </w:pPr>
    </w:p>
    <w:p w:rsidR="00EB6438" w:rsidRDefault="00EB6438" w:rsidP="00EB6438">
      <w:pPr>
        <w:pStyle w:val="ppNumberList"/>
      </w:pPr>
      <w:r>
        <w:t>Register the service in the container as a singleton when the module is initialized.</w:t>
      </w:r>
      <w:r w:rsidR="00196F74">
        <w:t xml:space="preserve"> To do this, u</w:t>
      </w:r>
      <w:r>
        <w:t xml:space="preserve">se the </w:t>
      </w:r>
      <w:r w:rsidR="00401423" w:rsidRPr="0032187C">
        <w:rPr>
          <w:b/>
        </w:rPr>
        <w:t>Register</w:t>
      </w:r>
      <w:r>
        <w:t xml:space="preserve"> method. In the </w:t>
      </w:r>
      <w:proofErr w:type="spellStart"/>
      <w:r w:rsidRPr="002D01FD">
        <w:rPr>
          <w:b/>
        </w:rPr>
        <w:t>UIMessageModule</w:t>
      </w:r>
      <w:proofErr w:type="spellEnd"/>
      <w:r>
        <w:t xml:space="preserve"> implement the initialize method as </w:t>
      </w:r>
      <w:r w:rsidR="00196F74">
        <w:t>illustrated in the following code</w:t>
      </w:r>
      <w:r w:rsidR="000C7C6D">
        <w:t>.</w:t>
      </w:r>
    </w:p>
    <w:p w:rsidR="00EB6438" w:rsidRDefault="00EB6438" w:rsidP="00EB6438">
      <w:pPr>
        <w:pStyle w:val="ppCodeLanguageIndent"/>
      </w:pPr>
      <w:r>
        <w:t>C#</w:t>
      </w:r>
    </w:p>
    <w:p w:rsidR="00EB6438" w:rsidRDefault="00EB6438" w:rsidP="00EB6438">
      <w:pPr>
        <w:pStyle w:val="ppCodeIndent"/>
      </w:pPr>
      <w:r>
        <w:t>public void Initialize()</w:t>
      </w:r>
    </w:p>
    <w:p w:rsidR="00EB6438" w:rsidRDefault="00EB6438" w:rsidP="00EB6438">
      <w:pPr>
        <w:pStyle w:val="ppCodeIndent"/>
      </w:pPr>
      <w:r>
        <w:t>{</w:t>
      </w:r>
    </w:p>
    <w:p w:rsidR="00EB6438" w:rsidRDefault="00EB6438" w:rsidP="00EB6438">
      <w:pPr>
        <w:pStyle w:val="ppCodeIndent"/>
      </w:pPr>
      <w:r>
        <w:t xml:space="preserve">    // register the </w:t>
      </w:r>
      <w:proofErr w:type="spellStart"/>
      <w:r>
        <w:t>UIMessagesService</w:t>
      </w:r>
      <w:proofErr w:type="spellEnd"/>
      <w:r>
        <w:t xml:space="preserve"> as singleton</w:t>
      </w:r>
    </w:p>
    <w:p w:rsidR="00EB6438" w:rsidRDefault="00EB6438" w:rsidP="00EB6438">
      <w:pPr>
        <w:pStyle w:val="ppCodeIndent"/>
      </w:pPr>
      <w:r>
        <w:t xml:space="preserve">    </w:t>
      </w:r>
      <w:proofErr w:type="spellStart"/>
      <w:r>
        <w:t>this.Container.RegisterType</w:t>
      </w:r>
      <w:proofErr w:type="spellEnd"/>
      <w:r>
        <w:t>&lt;</w:t>
      </w:r>
      <w:proofErr w:type="spellStart"/>
      <w:r>
        <w:t>UIMessagesService</w:t>
      </w:r>
      <w:proofErr w:type="spellEnd"/>
      <w:r>
        <w:t xml:space="preserve">&gt;(new </w:t>
      </w:r>
      <w:proofErr w:type="spellStart"/>
      <w:r>
        <w:t>ContainerControlledLifetimeManager</w:t>
      </w:r>
      <w:proofErr w:type="spellEnd"/>
      <w:r>
        <w:t>());</w:t>
      </w:r>
    </w:p>
    <w:p w:rsidR="00EB6438" w:rsidRPr="008408C9" w:rsidRDefault="00EB6438" w:rsidP="00EB6438">
      <w:pPr>
        <w:pStyle w:val="ppCodeIndent"/>
      </w:pPr>
      <w:r>
        <w:t>}</w:t>
      </w:r>
    </w:p>
    <w:p w:rsidR="00EB6438" w:rsidRPr="002D01FD" w:rsidRDefault="00EB6438" w:rsidP="00EB6438">
      <w:pPr>
        <w:pStyle w:val="ppNoteIndent"/>
        <w:rPr>
          <w:b/>
        </w:rPr>
      </w:pPr>
      <w:r w:rsidRPr="002D01FD">
        <w:rPr>
          <w:b/>
        </w:rPr>
        <w:t xml:space="preserve">Note: </w:t>
      </w:r>
      <w:r>
        <w:t xml:space="preserve">You can debug the application and use a Break Point on the initialize method to verify that the Container property is being set with an instance of </w:t>
      </w:r>
      <w:proofErr w:type="spellStart"/>
      <w:r w:rsidRPr="002D01FD">
        <w:rPr>
          <w:b/>
        </w:rPr>
        <w:t>UnityContainer</w:t>
      </w:r>
      <w:proofErr w:type="spellEnd"/>
      <w:r>
        <w:t>.</w:t>
      </w:r>
    </w:p>
    <w:p w:rsidR="00FD0132" w:rsidRDefault="00FD0132" w:rsidP="0032187C">
      <w:pPr>
        <w:pStyle w:val="ppBodyTextIndent"/>
      </w:pPr>
    </w:p>
    <w:p w:rsidR="00EB6438" w:rsidRDefault="00EB6438" w:rsidP="00EB6438">
      <w:pPr>
        <w:pStyle w:val="ppNumberList"/>
      </w:pPr>
      <w:r>
        <w:t>(Optional) Unity also allows the use of Constructor Injection for achieving the same results. To get an instance of the Unity Container using Constructor Injection, remove the previous method and property</w:t>
      </w:r>
      <w:r w:rsidR="008E00EF">
        <w:t>,</w:t>
      </w:r>
      <w:r>
        <w:t xml:space="preserve"> and add the following code </w:t>
      </w:r>
      <w:r w:rsidR="008E00EF">
        <w:t>in</w:t>
      </w:r>
      <w:r>
        <w:t xml:space="preserve"> the </w:t>
      </w:r>
      <w:proofErr w:type="spellStart"/>
      <w:r w:rsidRPr="00362AD7">
        <w:rPr>
          <w:b/>
        </w:rPr>
        <w:t>UIMessagesModule</w:t>
      </w:r>
      <w:proofErr w:type="spellEnd"/>
      <w:r>
        <w:t xml:space="preserve"> class</w:t>
      </w:r>
      <w:r w:rsidR="008E00EF">
        <w:t>.</w:t>
      </w:r>
    </w:p>
    <w:p w:rsidR="00EB6438" w:rsidRDefault="00EB6438" w:rsidP="00EB6438">
      <w:pPr>
        <w:pStyle w:val="ppCodeLanguageIndent"/>
      </w:pPr>
      <w:r>
        <w:t>C#</w:t>
      </w:r>
    </w:p>
    <w:p w:rsidR="00EB6438" w:rsidRDefault="00EB6438" w:rsidP="00EB6438">
      <w:pPr>
        <w:pStyle w:val="ppCodeIndent"/>
      </w:pPr>
      <w:r>
        <w:lastRenderedPageBreak/>
        <w:t xml:space="preserve">private </w:t>
      </w:r>
      <w:proofErr w:type="spellStart"/>
      <w:r>
        <w:t>readonly</w:t>
      </w:r>
      <w:proofErr w:type="spellEnd"/>
      <w:r>
        <w:t xml:space="preserve"> </w:t>
      </w:r>
      <w:proofErr w:type="spellStart"/>
      <w:r>
        <w:t>IUnityContainer</w:t>
      </w:r>
      <w:proofErr w:type="spellEnd"/>
      <w:r>
        <w:t xml:space="preserve"> container;</w:t>
      </w:r>
    </w:p>
    <w:p w:rsidR="00EB6438" w:rsidRDefault="00EB6438" w:rsidP="00EB6438">
      <w:pPr>
        <w:pStyle w:val="ppCodeIndent"/>
      </w:pPr>
    </w:p>
    <w:p w:rsidR="00EB6438" w:rsidRDefault="00EB6438" w:rsidP="00EB6438">
      <w:pPr>
        <w:pStyle w:val="ppCodeIndent"/>
      </w:pPr>
      <w:r>
        <w:t>/// &lt;summary&gt;</w:t>
      </w:r>
    </w:p>
    <w:p w:rsidR="00EB6438" w:rsidRDefault="00EB6438" w:rsidP="00EB6438">
      <w:pPr>
        <w:pStyle w:val="ppCodeIndent"/>
      </w:pPr>
      <w:r>
        <w:t xml:space="preserve">/// Constructor for the </w:t>
      </w:r>
      <w:proofErr w:type="spellStart"/>
      <w:r>
        <w:t>UIMessagesModule</w:t>
      </w:r>
      <w:proofErr w:type="spellEnd"/>
      <w:r>
        <w:t>.</w:t>
      </w:r>
    </w:p>
    <w:p w:rsidR="00EB6438" w:rsidRDefault="00EB6438" w:rsidP="00EB6438">
      <w:pPr>
        <w:pStyle w:val="ppCodeIndent"/>
      </w:pPr>
      <w:r>
        <w:t xml:space="preserve">/// Unity will inject an instance of the container. </w:t>
      </w:r>
      <w:proofErr w:type="spellStart"/>
      <w:r>
        <w:t>IUnityContainer</w:t>
      </w:r>
      <w:proofErr w:type="spellEnd"/>
      <w:r>
        <w:t xml:space="preserve"> is registered in the container in the </w:t>
      </w:r>
      <w:proofErr w:type="spellStart"/>
      <w:r>
        <w:t>bootstrapper</w:t>
      </w:r>
      <w:proofErr w:type="spellEnd"/>
      <w:r>
        <w:t xml:space="preserve"> of the application.</w:t>
      </w:r>
    </w:p>
    <w:p w:rsidR="00EB6438" w:rsidRDefault="00EB6438" w:rsidP="00EB6438">
      <w:pPr>
        <w:pStyle w:val="ppCodeIndent"/>
      </w:pPr>
      <w:r>
        <w:t>/// &lt;/summary&gt;</w:t>
      </w:r>
    </w:p>
    <w:p w:rsidR="00EB6438" w:rsidRDefault="00EB6438" w:rsidP="00EB6438">
      <w:pPr>
        <w:pStyle w:val="ppCodeIndent"/>
      </w:pPr>
      <w:r>
        <w:t>/// &lt;</w:t>
      </w:r>
      <w:proofErr w:type="spellStart"/>
      <w:r>
        <w:t>param</w:t>
      </w:r>
      <w:proofErr w:type="spellEnd"/>
      <w:r>
        <w:t xml:space="preserve"> name="container"&gt;&lt;/</w:t>
      </w:r>
      <w:proofErr w:type="spellStart"/>
      <w:r>
        <w:t>param</w:t>
      </w:r>
      <w:proofErr w:type="spellEnd"/>
      <w:r>
        <w:t>&gt;</w:t>
      </w:r>
    </w:p>
    <w:p w:rsidR="00EB6438" w:rsidRDefault="00EB6438" w:rsidP="00EB6438">
      <w:pPr>
        <w:pStyle w:val="ppCodeIndent"/>
      </w:pPr>
      <w:r>
        <w:t xml:space="preserve">public </w:t>
      </w:r>
      <w:proofErr w:type="spellStart"/>
      <w:r>
        <w:t>UIMessagesModule</w:t>
      </w:r>
      <w:proofErr w:type="spellEnd"/>
      <w:r>
        <w:t>(</w:t>
      </w:r>
      <w:proofErr w:type="spellStart"/>
      <w:r>
        <w:t>IUnityContainer</w:t>
      </w:r>
      <w:proofErr w:type="spellEnd"/>
      <w:r>
        <w:t xml:space="preserve"> container)</w:t>
      </w:r>
    </w:p>
    <w:p w:rsidR="00EB6438" w:rsidRDefault="00EB6438" w:rsidP="00EB6438">
      <w:pPr>
        <w:pStyle w:val="ppCodeIndent"/>
      </w:pPr>
      <w:r>
        <w:t>{</w:t>
      </w:r>
    </w:p>
    <w:p w:rsidR="00EB6438" w:rsidRDefault="00EB6438" w:rsidP="00EB6438">
      <w:pPr>
        <w:pStyle w:val="ppCodeIndent"/>
      </w:pPr>
      <w:r>
        <w:t xml:space="preserve">    </w:t>
      </w:r>
      <w:proofErr w:type="spellStart"/>
      <w:r>
        <w:t>this.container</w:t>
      </w:r>
      <w:proofErr w:type="spellEnd"/>
      <w:r>
        <w:t xml:space="preserve"> = container;</w:t>
      </w:r>
    </w:p>
    <w:p w:rsidR="00EB6438" w:rsidRDefault="00EB6438" w:rsidP="00EB6438">
      <w:pPr>
        <w:pStyle w:val="ppCodeIndent"/>
      </w:pPr>
      <w:r>
        <w:t>}</w:t>
      </w:r>
      <w:r w:rsidRPr="00D160EB">
        <w:t xml:space="preserve"> </w:t>
      </w:r>
    </w:p>
    <w:p w:rsidR="00EB6438" w:rsidRDefault="00EB6438" w:rsidP="00EB6438">
      <w:pPr>
        <w:pStyle w:val="ppCodeIndent"/>
      </w:pPr>
      <w:r>
        <w:t>public void Initialize()</w:t>
      </w:r>
    </w:p>
    <w:p w:rsidR="00EB6438" w:rsidRDefault="00EB6438" w:rsidP="00EB6438">
      <w:pPr>
        <w:pStyle w:val="ppCodeIndent"/>
      </w:pPr>
      <w:r>
        <w:t>{</w:t>
      </w:r>
    </w:p>
    <w:p w:rsidR="00EB6438" w:rsidRDefault="00EB6438" w:rsidP="00EB6438">
      <w:pPr>
        <w:pStyle w:val="ppCodeIndent"/>
      </w:pPr>
      <w:r>
        <w:t xml:space="preserve">    // register the </w:t>
      </w:r>
      <w:proofErr w:type="spellStart"/>
      <w:r>
        <w:t>UIMessagesService</w:t>
      </w:r>
      <w:proofErr w:type="spellEnd"/>
      <w:r>
        <w:t xml:space="preserve"> as singleton</w:t>
      </w:r>
    </w:p>
    <w:p w:rsidR="00EB6438" w:rsidRDefault="00EB6438" w:rsidP="00EB6438">
      <w:pPr>
        <w:pStyle w:val="ppCodeIndent"/>
      </w:pPr>
      <w:r>
        <w:t xml:space="preserve">    </w:t>
      </w:r>
      <w:proofErr w:type="spellStart"/>
      <w:r>
        <w:t>this.container.RegisterType</w:t>
      </w:r>
      <w:proofErr w:type="spellEnd"/>
      <w:r>
        <w:t>&lt;</w:t>
      </w:r>
      <w:proofErr w:type="spellStart"/>
      <w:r>
        <w:t>UIMessagesService</w:t>
      </w:r>
      <w:proofErr w:type="spellEnd"/>
      <w:r>
        <w:t xml:space="preserve">&gt;(new </w:t>
      </w:r>
      <w:proofErr w:type="spellStart"/>
      <w:r>
        <w:t>ContainerControlledLifetimeManager</w:t>
      </w:r>
      <w:proofErr w:type="spellEnd"/>
      <w:r>
        <w:t>());</w:t>
      </w:r>
    </w:p>
    <w:p w:rsidR="00EB6438" w:rsidRDefault="00EB6438" w:rsidP="00EB6438">
      <w:pPr>
        <w:pStyle w:val="ppCodeIndent"/>
      </w:pPr>
      <w:r>
        <w:t>}</w:t>
      </w:r>
    </w:p>
    <w:p w:rsidR="00EB6438" w:rsidRDefault="00EB6438" w:rsidP="00EB6438">
      <w:pPr>
        <w:pStyle w:val="ppNumberList"/>
        <w:numPr>
          <w:ilvl w:val="0"/>
          <w:numId w:val="0"/>
        </w:numPr>
        <w:ind w:left="397"/>
      </w:pPr>
    </w:p>
    <w:p w:rsidR="00EB6438" w:rsidRDefault="00EB6438" w:rsidP="00EB6438">
      <w:pPr>
        <w:pStyle w:val="ppListEnd"/>
      </w:pPr>
    </w:p>
    <w:p w:rsidR="00EB6438" w:rsidRDefault="00EB6438" w:rsidP="00EB6438">
      <w:pPr>
        <w:pStyle w:val="ppListEnd"/>
        <w:numPr>
          <w:ilvl w:val="0"/>
          <w:numId w:val="0"/>
        </w:numPr>
        <w:ind w:left="173"/>
        <w:jc w:val="center"/>
      </w:pPr>
    </w:p>
    <w:p w:rsidR="00EB6438" w:rsidRPr="00EB6438" w:rsidRDefault="00EB6438" w:rsidP="00EB6438">
      <w:pPr>
        <w:pStyle w:val="ppBodyText"/>
      </w:pPr>
    </w:p>
    <w:bookmarkStart w:id="5" w:name="_Toc277956370" w:displacedByCustomXml="next"/>
    <w:sdt>
      <w:sdtPr>
        <w:alias w:val="Topic"/>
        <w:tag w:val="69a08e75-1619-41f5-a0f6-ca1a65a9036c"/>
        <w:id w:val="-1024943413"/>
        <w:placeholder>
          <w:docPart w:val="DefaultPlaceholder_1082065158"/>
        </w:placeholder>
        <w:text/>
      </w:sdtPr>
      <w:sdtEndPr/>
      <w:sdtContent>
        <w:p w:rsidR="00852360" w:rsidRDefault="00EB6438" w:rsidP="00EB6438">
          <w:pPr>
            <w:pStyle w:val="ppTopic"/>
          </w:pPr>
          <w:r>
            <w:t>Exercise 2 – Consuming a Service</w:t>
          </w:r>
        </w:p>
      </w:sdtContent>
    </w:sdt>
    <w:bookmarkEnd w:id="5" w:displacedByCustomXml="prev"/>
    <w:p w:rsidR="008E00EF" w:rsidRDefault="008E00EF" w:rsidP="006204B2">
      <w:pPr>
        <w:pStyle w:val="ppBodyText"/>
      </w:pPr>
      <w:r>
        <w:t>In this exercise, you will learn how to obtain a reference to a registered service</w:t>
      </w:r>
      <w:r w:rsidR="006204B2">
        <w:t xml:space="preserve"> and use it in your application.</w:t>
      </w:r>
    </w:p>
    <w:p w:rsidR="008A60DB" w:rsidRDefault="00EB6438" w:rsidP="008A60DB">
      <w:pPr>
        <w:pStyle w:val="ppProcedureStart"/>
      </w:pPr>
      <w:bookmarkStart w:id="6" w:name="_Toc277956371"/>
      <w:r>
        <w:t xml:space="preserve">Task 1- </w:t>
      </w:r>
      <w:r w:rsidR="008A60DB">
        <w:t xml:space="preserve">Consuming the </w:t>
      </w:r>
      <w:proofErr w:type="spellStart"/>
      <w:r w:rsidR="008A60DB">
        <w:t>UIMessagesService</w:t>
      </w:r>
      <w:bookmarkEnd w:id="6"/>
      <w:proofErr w:type="spellEnd"/>
    </w:p>
    <w:p w:rsidR="008A60DB" w:rsidRPr="00852360" w:rsidRDefault="008A60DB" w:rsidP="00DE631D">
      <w:pPr>
        <w:pStyle w:val="ppNumberList"/>
      </w:pPr>
      <w:r w:rsidRPr="00852360">
        <w:t>Open the solution located in \Dependency Injection\Exercise 2\Begin\Prism.Workshop.sln</w:t>
      </w:r>
    </w:p>
    <w:p w:rsidR="008A60DB" w:rsidRDefault="008A60DB" w:rsidP="00DE631D">
      <w:pPr>
        <w:pStyle w:val="ppNumberList"/>
      </w:pPr>
      <w:r>
        <w:t xml:space="preserve">In the </w:t>
      </w:r>
      <w:proofErr w:type="spellStart"/>
      <w:r w:rsidRPr="00241DC3">
        <w:rPr>
          <w:b/>
        </w:rPr>
        <w:t>Workshop.ModuleA</w:t>
      </w:r>
      <w:proofErr w:type="spellEnd"/>
      <w:r>
        <w:t xml:space="preserve">, add a reference to the </w:t>
      </w:r>
      <w:proofErr w:type="spellStart"/>
      <w:r w:rsidRPr="00241DC3">
        <w:rPr>
          <w:b/>
        </w:rPr>
        <w:t>Workshop.UIMessagesService</w:t>
      </w:r>
      <w:proofErr w:type="spellEnd"/>
      <w:r>
        <w:t xml:space="preserve"> project. This reference will be removed in the last task.</w:t>
      </w:r>
    </w:p>
    <w:p w:rsidR="008A60DB" w:rsidRDefault="008A60DB" w:rsidP="00DE631D">
      <w:pPr>
        <w:pStyle w:val="ppNumberList"/>
      </w:pPr>
      <w:r w:rsidRPr="00444918">
        <w:t>Add</w:t>
      </w:r>
      <w:r>
        <w:t xml:space="preserve"> the following references to the </w:t>
      </w:r>
      <w:proofErr w:type="spellStart"/>
      <w:r w:rsidRPr="00444918">
        <w:rPr>
          <w:b/>
        </w:rPr>
        <w:t>Workshop.UIMessagesModule</w:t>
      </w:r>
      <w:proofErr w:type="spellEnd"/>
      <w:r>
        <w:t xml:space="preserve"> project:</w:t>
      </w:r>
    </w:p>
    <w:p w:rsidR="008A60DB" w:rsidRPr="00444918" w:rsidRDefault="008A60DB" w:rsidP="008A60DB">
      <w:pPr>
        <w:pStyle w:val="ppBulletListIndent"/>
      </w:pPr>
      <w:r w:rsidRPr="00444918">
        <w:t xml:space="preserve">Unity assembly located at </w:t>
      </w:r>
      <w:r w:rsidRPr="00444918">
        <w:rPr>
          <w:b/>
        </w:rPr>
        <w:t>\Lib\Microsoft.Practices.Unity.Silverlight.dll</w:t>
      </w:r>
      <w:r w:rsidRPr="00444918">
        <w:t>.</w:t>
      </w:r>
    </w:p>
    <w:p w:rsidR="008A60DB" w:rsidRDefault="002A6EEC" w:rsidP="008A60DB">
      <w:pPr>
        <w:pStyle w:val="ppBulletListIndent"/>
      </w:pPr>
      <w:r>
        <w:t>Prism</w:t>
      </w:r>
      <w:r w:rsidR="008A60DB">
        <w:t xml:space="preserve"> assembly located at </w:t>
      </w:r>
      <w:r w:rsidR="008A60DB" w:rsidRPr="00444918">
        <w:rPr>
          <w:b/>
        </w:rPr>
        <w:t>\Lib\ Microsoft.Practices.</w:t>
      </w:r>
      <w:r w:rsidR="003A6656">
        <w:rPr>
          <w:b/>
        </w:rPr>
        <w:t>Prism</w:t>
      </w:r>
      <w:r w:rsidR="008A60DB" w:rsidRPr="00444918">
        <w:rPr>
          <w:b/>
        </w:rPr>
        <w:t>.dll</w:t>
      </w:r>
      <w:r w:rsidR="008A60DB">
        <w:t>.</w:t>
      </w:r>
    </w:p>
    <w:p w:rsidR="008A60DB" w:rsidRDefault="008A60DB" w:rsidP="00DE631D">
      <w:pPr>
        <w:pStyle w:val="ppNumberList"/>
      </w:pPr>
      <w:r>
        <w:t xml:space="preserve">In </w:t>
      </w:r>
      <w:r w:rsidRPr="00444918">
        <w:t>the</w:t>
      </w:r>
      <w:r>
        <w:t xml:space="preserve"> </w:t>
      </w:r>
      <w:proofErr w:type="spellStart"/>
      <w:r w:rsidRPr="00444918">
        <w:rPr>
          <w:b/>
        </w:rPr>
        <w:t>ModuleA</w:t>
      </w:r>
      <w:proofErr w:type="spellEnd"/>
      <w:r>
        <w:t xml:space="preserve"> class add the following using</w:t>
      </w:r>
      <w:r w:rsidR="009E70C5">
        <w:t xml:space="preserve"> </w:t>
      </w:r>
      <w:r>
        <w:t>s</w:t>
      </w:r>
      <w:r w:rsidR="009E70C5">
        <w:t>tatements</w:t>
      </w:r>
      <w:r>
        <w:t>:</w:t>
      </w:r>
    </w:p>
    <w:p w:rsidR="008A60DB" w:rsidRDefault="008A60DB" w:rsidP="00DE631D">
      <w:pPr>
        <w:pStyle w:val="ppCodeLanguageIndent"/>
      </w:pPr>
      <w:r>
        <w:t>C#</w:t>
      </w:r>
    </w:p>
    <w:p w:rsidR="00E93176" w:rsidRDefault="00E93176" w:rsidP="00DE631D">
      <w:pPr>
        <w:pStyle w:val="ppCodeIndent"/>
      </w:pPr>
      <w:r>
        <w:t xml:space="preserve">using </w:t>
      </w:r>
      <w:proofErr w:type="spellStart"/>
      <w:r>
        <w:t>System.Windows.Controls</w:t>
      </w:r>
      <w:proofErr w:type="spellEnd"/>
      <w:r>
        <w:t>;</w:t>
      </w:r>
    </w:p>
    <w:p w:rsidR="00E93176" w:rsidRDefault="00E93176" w:rsidP="00DE631D">
      <w:pPr>
        <w:pStyle w:val="ppCodeIndent"/>
      </w:pPr>
      <w:r>
        <w:t xml:space="preserve">using </w:t>
      </w:r>
      <w:proofErr w:type="spellStart"/>
      <w:r>
        <w:t>Microsoft.Practices.</w:t>
      </w:r>
      <w:r w:rsidR="00CE59E0">
        <w:t>Prism</w:t>
      </w:r>
      <w:r>
        <w:t>.Modularity</w:t>
      </w:r>
      <w:proofErr w:type="spellEnd"/>
      <w:r>
        <w:t>;</w:t>
      </w:r>
    </w:p>
    <w:p w:rsidR="00E93176" w:rsidRDefault="00E93176" w:rsidP="00DE631D">
      <w:pPr>
        <w:pStyle w:val="ppCodeIndent"/>
      </w:pPr>
      <w:r>
        <w:t xml:space="preserve">using </w:t>
      </w:r>
      <w:proofErr w:type="spellStart"/>
      <w:r>
        <w:t>Microsoft.Practices.</w:t>
      </w:r>
      <w:r w:rsidR="00CE59E0">
        <w:t>Prism</w:t>
      </w:r>
      <w:r>
        <w:t>.Regions</w:t>
      </w:r>
      <w:proofErr w:type="spellEnd"/>
      <w:r>
        <w:t>;</w:t>
      </w:r>
    </w:p>
    <w:p w:rsidR="00DE631D" w:rsidRDefault="00E93176" w:rsidP="00DE631D">
      <w:pPr>
        <w:pStyle w:val="ppCodeIndent"/>
      </w:pPr>
      <w:r>
        <w:t xml:space="preserve">using </w:t>
      </w:r>
      <w:proofErr w:type="spellStart"/>
      <w:r>
        <w:t>Workshop.Infrastructure</w:t>
      </w:r>
      <w:proofErr w:type="spellEnd"/>
      <w:r>
        <w:t>;</w:t>
      </w:r>
    </w:p>
    <w:p w:rsidR="00FD0132" w:rsidRDefault="00FD0132" w:rsidP="0032187C">
      <w:pPr>
        <w:pStyle w:val="ppBodyTextIndent"/>
      </w:pPr>
    </w:p>
    <w:p w:rsidR="008A60DB" w:rsidRDefault="008A60DB" w:rsidP="00DE631D">
      <w:pPr>
        <w:pStyle w:val="ppNumberList"/>
      </w:pPr>
      <w:r>
        <w:t xml:space="preserve">Use Constructor Injection to get an instance of the container. In the </w:t>
      </w:r>
      <w:proofErr w:type="spellStart"/>
      <w:r w:rsidRPr="00664E29">
        <w:rPr>
          <w:b/>
        </w:rPr>
        <w:t>ModuleA</w:t>
      </w:r>
      <w:proofErr w:type="spellEnd"/>
      <w:r>
        <w:t xml:space="preserve"> class</w:t>
      </w:r>
      <w:r w:rsidR="009E70C5">
        <w:t>, add</w:t>
      </w:r>
      <w:r>
        <w:t xml:space="preserve"> the following code:</w:t>
      </w:r>
    </w:p>
    <w:p w:rsidR="008A60DB" w:rsidRDefault="008A60DB" w:rsidP="00887236">
      <w:pPr>
        <w:pStyle w:val="ppCodeLanguageIndent"/>
      </w:pPr>
      <w:r>
        <w:t>C#</w:t>
      </w:r>
    </w:p>
    <w:p w:rsidR="008A60DB" w:rsidRDefault="008A60DB" w:rsidP="00887236">
      <w:pPr>
        <w:pStyle w:val="ppCodeIndent"/>
      </w:pPr>
      <w:r>
        <w:t xml:space="preserve">public </w:t>
      </w:r>
      <w:proofErr w:type="spellStart"/>
      <w:r>
        <w:t>ModuleA</w:t>
      </w:r>
      <w:proofErr w:type="spellEnd"/>
      <w:r>
        <w:t>(</w:t>
      </w:r>
      <w:proofErr w:type="spellStart"/>
      <w:r>
        <w:t>IRegionManager</w:t>
      </w:r>
      <w:proofErr w:type="spellEnd"/>
      <w:r>
        <w:t xml:space="preserve"> </w:t>
      </w:r>
      <w:proofErr w:type="spellStart"/>
      <w:r>
        <w:t>regionManager</w:t>
      </w:r>
      <w:proofErr w:type="spellEnd"/>
      <w:r>
        <w:t xml:space="preserve">, </w:t>
      </w:r>
      <w:proofErr w:type="spellStart"/>
      <w:r>
        <w:t>IUnityContainer</w:t>
      </w:r>
      <w:proofErr w:type="spellEnd"/>
      <w:r>
        <w:t xml:space="preserve"> container)</w:t>
      </w:r>
    </w:p>
    <w:p w:rsidR="008A60DB" w:rsidRDefault="008A60DB" w:rsidP="00887236">
      <w:pPr>
        <w:pStyle w:val="ppCodeIndent"/>
      </w:pPr>
      <w:r>
        <w:t>{</w:t>
      </w:r>
    </w:p>
    <w:p w:rsidR="008A60DB" w:rsidRDefault="00887236" w:rsidP="00887236">
      <w:pPr>
        <w:pStyle w:val="ppCodeIndent"/>
      </w:pPr>
      <w:r>
        <w:t xml:space="preserve">    </w:t>
      </w:r>
      <w:proofErr w:type="spellStart"/>
      <w:r w:rsidR="008A60DB">
        <w:t>this.regionManager</w:t>
      </w:r>
      <w:proofErr w:type="spellEnd"/>
      <w:r w:rsidR="008A60DB">
        <w:t xml:space="preserve"> = </w:t>
      </w:r>
      <w:proofErr w:type="spellStart"/>
      <w:r w:rsidR="008A60DB">
        <w:t>regionManager</w:t>
      </w:r>
      <w:proofErr w:type="spellEnd"/>
      <w:r w:rsidR="008A60DB">
        <w:t>;</w:t>
      </w:r>
    </w:p>
    <w:p w:rsidR="008A60DB" w:rsidRPr="00241DC3" w:rsidRDefault="008A60DB" w:rsidP="00887236">
      <w:pPr>
        <w:pStyle w:val="ppCodeIndent"/>
      </w:pPr>
      <w:r>
        <w:t>}</w:t>
      </w:r>
    </w:p>
    <w:p w:rsidR="00FD0132" w:rsidRDefault="00FD0132" w:rsidP="0032187C">
      <w:pPr>
        <w:pStyle w:val="ppBodyTextIndent"/>
      </w:pPr>
    </w:p>
    <w:p w:rsidR="008A60DB" w:rsidRPr="00CF3901" w:rsidRDefault="008A60DB" w:rsidP="00DE631D">
      <w:pPr>
        <w:pStyle w:val="ppNumberList"/>
      </w:pPr>
      <w:r>
        <w:t xml:space="preserve">Use the container to </w:t>
      </w:r>
      <w:r w:rsidR="009E70C5">
        <w:t xml:space="preserve">obtain </w:t>
      </w:r>
      <w:r>
        <w:t xml:space="preserve">an instance of the </w:t>
      </w:r>
      <w:proofErr w:type="spellStart"/>
      <w:r w:rsidRPr="00444918">
        <w:rPr>
          <w:b/>
        </w:rPr>
        <w:t>UIMessageService</w:t>
      </w:r>
      <w:proofErr w:type="spellEnd"/>
      <w:r>
        <w:rPr>
          <w:b/>
        </w:rPr>
        <w:t xml:space="preserve">. </w:t>
      </w:r>
      <w:r w:rsidR="009E70C5" w:rsidRPr="009E70C5">
        <w:t>To do this</w:t>
      </w:r>
      <w:r w:rsidR="009E70C5">
        <w:t>,</w:t>
      </w:r>
      <w:r w:rsidR="009E70C5">
        <w:rPr>
          <w:b/>
        </w:rPr>
        <w:t xml:space="preserve"> </w:t>
      </w:r>
      <w:r w:rsidR="009E70C5">
        <w:t>u</w:t>
      </w:r>
      <w:r w:rsidRPr="00444918">
        <w:t xml:space="preserve">se the </w:t>
      </w:r>
      <w:r w:rsidRPr="00444918">
        <w:rPr>
          <w:b/>
        </w:rPr>
        <w:t>Register</w:t>
      </w:r>
      <w:r w:rsidRPr="00444918">
        <w:t xml:space="preserve"> method as follows</w:t>
      </w:r>
      <w:r>
        <w:rPr>
          <w:b/>
        </w:rPr>
        <w:t>:</w:t>
      </w:r>
    </w:p>
    <w:p w:rsidR="008A60DB" w:rsidRDefault="008A60DB" w:rsidP="00887236">
      <w:pPr>
        <w:pStyle w:val="ppCodeLanguageIndent"/>
      </w:pPr>
      <w:r>
        <w:t>C#</w:t>
      </w:r>
    </w:p>
    <w:p w:rsidR="008A60DB" w:rsidRDefault="008A60DB" w:rsidP="00887236">
      <w:pPr>
        <w:pStyle w:val="ppCodeIndent"/>
      </w:pPr>
      <w:r>
        <w:t xml:space="preserve">private </w:t>
      </w:r>
      <w:proofErr w:type="spellStart"/>
      <w:r>
        <w:t>readonly</w:t>
      </w:r>
      <w:proofErr w:type="spellEnd"/>
      <w:r>
        <w:t xml:space="preserve"> </w:t>
      </w:r>
      <w:proofErr w:type="spellStart"/>
      <w:r>
        <w:t>UIMessagesService</w:t>
      </w:r>
      <w:proofErr w:type="spellEnd"/>
      <w:r>
        <w:t xml:space="preserve"> </w:t>
      </w:r>
      <w:proofErr w:type="spellStart"/>
      <w:r>
        <w:t>uiMessagesService</w:t>
      </w:r>
      <w:proofErr w:type="spellEnd"/>
      <w:r>
        <w:t>;</w:t>
      </w:r>
    </w:p>
    <w:p w:rsidR="008A60DB" w:rsidRDefault="008A60DB" w:rsidP="00887236">
      <w:pPr>
        <w:pStyle w:val="ppCodeIndent"/>
      </w:pPr>
    </w:p>
    <w:p w:rsidR="008A60DB" w:rsidRDefault="008A60DB" w:rsidP="00887236">
      <w:pPr>
        <w:pStyle w:val="ppCodeIndent"/>
      </w:pPr>
      <w:r>
        <w:t xml:space="preserve">public </w:t>
      </w:r>
      <w:proofErr w:type="spellStart"/>
      <w:r>
        <w:t>ModuleA</w:t>
      </w:r>
      <w:proofErr w:type="spellEnd"/>
      <w:r>
        <w:t>(</w:t>
      </w:r>
      <w:proofErr w:type="spellStart"/>
      <w:r>
        <w:t>IRegionManager</w:t>
      </w:r>
      <w:proofErr w:type="spellEnd"/>
      <w:r>
        <w:t xml:space="preserve"> </w:t>
      </w:r>
      <w:proofErr w:type="spellStart"/>
      <w:r>
        <w:t>regionManager</w:t>
      </w:r>
      <w:proofErr w:type="spellEnd"/>
      <w:r>
        <w:t xml:space="preserve">, </w:t>
      </w:r>
      <w:proofErr w:type="spellStart"/>
      <w:r>
        <w:t>IUnityContainer</w:t>
      </w:r>
      <w:proofErr w:type="spellEnd"/>
      <w:r>
        <w:t xml:space="preserve"> container)</w:t>
      </w:r>
    </w:p>
    <w:p w:rsidR="008A60DB" w:rsidRDefault="008A60DB" w:rsidP="00887236">
      <w:pPr>
        <w:pStyle w:val="ppCodeIndent"/>
      </w:pPr>
      <w:r>
        <w:t>{</w:t>
      </w:r>
    </w:p>
    <w:p w:rsidR="008A60DB" w:rsidRDefault="008A60DB" w:rsidP="00887236">
      <w:pPr>
        <w:pStyle w:val="ppCodeIndent"/>
      </w:pPr>
      <w:r>
        <w:t xml:space="preserve">   </w:t>
      </w:r>
      <w:proofErr w:type="spellStart"/>
      <w:r>
        <w:t>this.regionManager</w:t>
      </w:r>
      <w:proofErr w:type="spellEnd"/>
      <w:r>
        <w:t xml:space="preserve"> = </w:t>
      </w:r>
      <w:proofErr w:type="spellStart"/>
      <w:r>
        <w:t>regionManager</w:t>
      </w:r>
      <w:proofErr w:type="spellEnd"/>
      <w:r>
        <w:t>;</w:t>
      </w:r>
    </w:p>
    <w:p w:rsidR="008A60DB" w:rsidRDefault="008A60DB" w:rsidP="00887236">
      <w:pPr>
        <w:pStyle w:val="ppCodeIndent"/>
      </w:pPr>
    </w:p>
    <w:p w:rsidR="008A60DB" w:rsidRDefault="008A60DB" w:rsidP="00887236">
      <w:pPr>
        <w:pStyle w:val="ppCodeIndent"/>
      </w:pPr>
      <w:r>
        <w:t xml:space="preserve">   </w:t>
      </w:r>
      <w:r w:rsidRPr="00CF3901">
        <w:t xml:space="preserve">// Get an instance of the </w:t>
      </w:r>
      <w:proofErr w:type="spellStart"/>
      <w:r w:rsidRPr="00CF3901">
        <w:t>UIMessageService</w:t>
      </w:r>
      <w:proofErr w:type="spellEnd"/>
    </w:p>
    <w:p w:rsidR="008A60DB" w:rsidRDefault="008A60DB" w:rsidP="00887236">
      <w:pPr>
        <w:pStyle w:val="ppCodeIndent"/>
      </w:pPr>
      <w:r>
        <w:t xml:space="preserve">   </w:t>
      </w:r>
      <w:proofErr w:type="spellStart"/>
      <w:r>
        <w:t>this.uiMessagesService</w:t>
      </w:r>
      <w:proofErr w:type="spellEnd"/>
      <w:r>
        <w:t xml:space="preserve"> = </w:t>
      </w:r>
      <w:proofErr w:type="spellStart"/>
      <w:r>
        <w:t>container.Resolve</w:t>
      </w:r>
      <w:proofErr w:type="spellEnd"/>
      <w:r>
        <w:t>&lt;</w:t>
      </w:r>
      <w:proofErr w:type="spellStart"/>
      <w:r>
        <w:t>UIMessagesService</w:t>
      </w:r>
      <w:proofErr w:type="spellEnd"/>
      <w:r>
        <w:t xml:space="preserve">&gt;();            </w:t>
      </w:r>
    </w:p>
    <w:p w:rsidR="008A60DB" w:rsidRDefault="008A60DB" w:rsidP="00887236">
      <w:pPr>
        <w:pStyle w:val="ppCodeIndent"/>
      </w:pPr>
      <w:r>
        <w:t xml:space="preserve">} </w:t>
      </w:r>
    </w:p>
    <w:p w:rsidR="00FD0132" w:rsidRDefault="00FD0132" w:rsidP="0032187C">
      <w:pPr>
        <w:pStyle w:val="ppBodyTextIndent"/>
      </w:pPr>
    </w:p>
    <w:p w:rsidR="008A60DB" w:rsidRDefault="008A60DB" w:rsidP="00DE631D">
      <w:pPr>
        <w:pStyle w:val="ppNumberList"/>
      </w:pPr>
      <w:r>
        <w:t xml:space="preserve">To use the </w:t>
      </w:r>
      <w:proofErr w:type="spellStart"/>
      <w:r w:rsidRPr="00CF3901">
        <w:rPr>
          <w:b/>
        </w:rPr>
        <w:t>UIMessageService</w:t>
      </w:r>
      <w:proofErr w:type="spellEnd"/>
      <w:r>
        <w:t xml:space="preserve">, add the following lines of code to the initialize </w:t>
      </w:r>
      <w:r w:rsidR="002732EE">
        <w:t xml:space="preserve">the </w:t>
      </w:r>
      <w:r>
        <w:t>method</w:t>
      </w:r>
      <w:r w:rsidR="002732EE">
        <w:t>.</w:t>
      </w:r>
    </w:p>
    <w:p w:rsidR="008A60DB" w:rsidRDefault="008A60DB" w:rsidP="00887236">
      <w:pPr>
        <w:pStyle w:val="ppCodeLanguageIndent"/>
      </w:pPr>
      <w:r>
        <w:t>C#</w:t>
      </w:r>
    </w:p>
    <w:p w:rsidR="008A60DB" w:rsidRDefault="008A60DB" w:rsidP="00887236">
      <w:pPr>
        <w:pStyle w:val="ppCodeIndent"/>
      </w:pPr>
      <w:r>
        <w:t xml:space="preserve">// Use the </w:t>
      </w:r>
      <w:proofErr w:type="spellStart"/>
      <w:r>
        <w:t>UIMessagesService</w:t>
      </w:r>
      <w:proofErr w:type="spellEnd"/>
      <w:r>
        <w:t xml:space="preserve"> to show a message</w:t>
      </w:r>
    </w:p>
    <w:p w:rsidR="008A60DB" w:rsidRPr="00CF3901" w:rsidRDefault="008A60DB" w:rsidP="00887236">
      <w:pPr>
        <w:pStyle w:val="ppCodeIndent"/>
      </w:pPr>
      <w:proofErr w:type="spellStart"/>
      <w:r>
        <w:t>this.uiMessagesService.ShowMessage</w:t>
      </w:r>
      <w:proofErr w:type="spellEnd"/>
      <w:r>
        <w:t>("Module A initialized");</w:t>
      </w:r>
    </w:p>
    <w:p w:rsidR="00FD0132" w:rsidRDefault="00FD0132" w:rsidP="0032187C">
      <w:pPr>
        <w:pStyle w:val="ppBodyTextIndent"/>
      </w:pPr>
    </w:p>
    <w:p w:rsidR="008A60DB" w:rsidRDefault="008A60DB" w:rsidP="00DE631D">
      <w:pPr>
        <w:pStyle w:val="ppNumberList"/>
      </w:pPr>
      <w:r>
        <w:t xml:space="preserve">(Optional) Unity allows you to inject registered services directly, instead of using the container. To get an instance of the </w:t>
      </w:r>
      <w:proofErr w:type="spellStart"/>
      <w:r w:rsidRPr="005D405F">
        <w:rPr>
          <w:b/>
        </w:rPr>
        <w:t>UIMessagesService</w:t>
      </w:r>
      <w:proofErr w:type="spellEnd"/>
      <w:r>
        <w:t xml:space="preserve"> using Constructor Injection replace the </w:t>
      </w:r>
      <w:proofErr w:type="spellStart"/>
      <w:r w:rsidRPr="005D405F">
        <w:rPr>
          <w:b/>
        </w:rPr>
        <w:t>ModuleA</w:t>
      </w:r>
      <w:proofErr w:type="spellEnd"/>
      <w:r>
        <w:t xml:space="preserve"> constructor with the following code</w:t>
      </w:r>
      <w:r w:rsidR="002732EE">
        <w:t>.</w:t>
      </w:r>
    </w:p>
    <w:p w:rsidR="008A60DB" w:rsidRDefault="008A60DB" w:rsidP="00887236">
      <w:pPr>
        <w:pStyle w:val="ppCodeLanguageIndent"/>
      </w:pPr>
      <w:r>
        <w:t>C#</w:t>
      </w:r>
    </w:p>
    <w:p w:rsidR="008A60DB" w:rsidRDefault="008A60DB" w:rsidP="00887236">
      <w:pPr>
        <w:pStyle w:val="ppCodeIndent"/>
      </w:pPr>
      <w:r>
        <w:t>/// &lt;summary&gt;</w:t>
      </w:r>
    </w:p>
    <w:p w:rsidR="008A60DB" w:rsidRDefault="008A60DB" w:rsidP="00887236">
      <w:pPr>
        <w:pStyle w:val="ppCodeIndent"/>
      </w:pPr>
      <w:r>
        <w:t>/// Constructor for Module A</w:t>
      </w:r>
    </w:p>
    <w:p w:rsidR="008A60DB" w:rsidRDefault="008A60DB" w:rsidP="00887236">
      <w:pPr>
        <w:pStyle w:val="ppCodeIndent"/>
      </w:pPr>
      <w:r>
        <w:t>/// &lt;/summary&gt;</w:t>
      </w:r>
    </w:p>
    <w:p w:rsidR="008A60DB" w:rsidRDefault="008A60DB" w:rsidP="00887236">
      <w:pPr>
        <w:pStyle w:val="ppCodeIndent"/>
      </w:pPr>
      <w:r>
        <w:t>/// &lt;</w:t>
      </w:r>
      <w:proofErr w:type="spellStart"/>
      <w:r>
        <w:t>param</w:t>
      </w:r>
      <w:proofErr w:type="spellEnd"/>
      <w:r>
        <w:t xml:space="preserve"> name="</w:t>
      </w:r>
      <w:proofErr w:type="spellStart"/>
      <w:r>
        <w:t>regionManager</w:t>
      </w:r>
      <w:proofErr w:type="spellEnd"/>
      <w:r>
        <w:t xml:space="preserve">"&gt;Unity will inject an instance of the container. </w:t>
      </w:r>
      <w:proofErr w:type="spellStart"/>
      <w:r>
        <w:t>IRegionManager</w:t>
      </w:r>
      <w:proofErr w:type="spellEnd"/>
      <w:r>
        <w:t xml:space="preserve"> is registered in the container in the </w:t>
      </w:r>
      <w:proofErr w:type="spellStart"/>
      <w:r>
        <w:t>bootstrapper</w:t>
      </w:r>
      <w:proofErr w:type="spellEnd"/>
      <w:r>
        <w:t xml:space="preserve"> of the application.&lt;/</w:t>
      </w:r>
      <w:proofErr w:type="spellStart"/>
      <w:r>
        <w:t>param</w:t>
      </w:r>
      <w:proofErr w:type="spellEnd"/>
      <w:r>
        <w:t>&gt;</w:t>
      </w:r>
    </w:p>
    <w:p w:rsidR="008A60DB" w:rsidRDefault="008A60DB" w:rsidP="00887236">
      <w:pPr>
        <w:pStyle w:val="ppCodeIndent"/>
      </w:pPr>
      <w:r>
        <w:t>/// &lt;</w:t>
      </w:r>
      <w:proofErr w:type="spellStart"/>
      <w:r>
        <w:t>param</w:t>
      </w:r>
      <w:proofErr w:type="spellEnd"/>
      <w:r>
        <w:t xml:space="preserve"> name="</w:t>
      </w:r>
      <w:proofErr w:type="spellStart"/>
      <w:r>
        <w:t>uiMessagesService</w:t>
      </w:r>
      <w:proofErr w:type="spellEnd"/>
      <w:r>
        <w:t xml:space="preserve">"&gt;Unity will inject an instance of the container. The </w:t>
      </w:r>
      <w:proofErr w:type="spellStart"/>
      <w:r>
        <w:t>UIMessagesService</w:t>
      </w:r>
      <w:proofErr w:type="spellEnd"/>
      <w:r>
        <w:t xml:space="preserve"> is registered by the </w:t>
      </w:r>
      <w:proofErr w:type="spellStart"/>
      <w:r>
        <w:t>UIMessagesModule</w:t>
      </w:r>
      <w:proofErr w:type="spellEnd"/>
      <w:r>
        <w:t>.&lt;/</w:t>
      </w:r>
      <w:proofErr w:type="spellStart"/>
      <w:r>
        <w:t>param</w:t>
      </w:r>
      <w:proofErr w:type="spellEnd"/>
      <w:r>
        <w:t>&gt;</w:t>
      </w:r>
    </w:p>
    <w:p w:rsidR="008A60DB" w:rsidRDefault="008A60DB" w:rsidP="00887236">
      <w:pPr>
        <w:pStyle w:val="ppCodeIndent"/>
      </w:pPr>
      <w:r>
        <w:lastRenderedPageBreak/>
        <w:t xml:space="preserve">public </w:t>
      </w:r>
      <w:proofErr w:type="spellStart"/>
      <w:r>
        <w:t>ModuleA</w:t>
      </w:r>
      <w:proofErr w:type="spellEnd"/>
      <w:r>
        <w:t>(</w:t>
      </w:r>
      <w:proofErr w:type="spellStart"/>
      <w:r>
        <w:t>IRegionManager</w:t>
      </w:r>
      <w:proofErr w:type="spellEnd"/>
      <w:r>
        <w:t xml:space="preserve"> </w:t>
      </w:r>
      <w:proofErr w:type="spellStart"/>
      <w:r>
        <w:t>regionManager</w:t>
      </w:r>
      <w:proofErr w:type="spellEnd"/>
      <w:r>
        <w:t xml:space="preserve">, </w:t>
      </w:r>
      <w:proofErr w:type="spellStart"/>
      <w:r>
        <w:t>UIMessagesService</w:t>
      </w:r>
      <w:proofErr w:type="spellEnd"/>
      <w:r>
        <w:t xml:space="preserve"> </w:t>
      </w:r>
      <w:proofErr w:type="spellStart"/>
      <w:r>
        <w:t>uiMessagesService</w:t>
      </w:r>
      <w:proofErr w:type="spellEnd"/>
      <w:r>
        <w:t>)</w:t>
      </w:r>
    </w:p>
    <w:p w:rsidR="008A60DB" w:rsidRDefault="008A60DB" w:rsidP="00887236">
      <w:pPr>
        <w:pStyle w:val="ppCodeIndent"/>
      </w:pPr>
      <w:r>
        <w:t>{</w:t>
      </w:r>
    </w:p>
    <w:p w:rsidR="008A60DB" w:rsidRDefault="008A60DB" w:rsidP="00887236">
      <w:pPr>
        <w:pStyle w:val="ppCodeIndent"/>
      </w:pPr>
      <w:r>
        <w:t xml:space="preserve">            </w:t>
      </w:r>
      <w:proofErr w:type="spellStart"/>
      <w:r>
        <w:t>this.regionManager</w:t>
      </w:r>
      <w:proofErr w:type="spellEnd"/>
      <w:r>
        <w:t xml:space="preserve"> = </w:t>
      </w:r>
      <w:proofErr w:type="spellStart"/>
      <w:r>
        <w:t>regionManager</w:t>
      </w:r>
      <w:proofErr w:type="spellEnd"/>
      <w:r>
        <w:t>;</w:t>
      </w:r>
    </w:p>
    <w:p w:rsidR="008A60DB" w:rsidRDefault="008A60DB" w:rsidP="00887236">
      <w:pPr>
        <w:pStyle w:val="ppCodeIndent"/>
      </w:pPr>
    </w:p>
    <w:p w:rsidR="008A60DB" w:rsidRDefault="008A60DB" w:rsidP="00887236">
      <w:pPr>
        <w:pStyle w:val="ppCodeIndent"/>
      </w:pPr>
      <w:r>
        <w:t xml:space="preserve">            // Get an instance of the </w:t>
      </w:r>
      <w:proofErr w:type="spellStart"/>
      <w:r>
        <w:t>UIMessageService</w:t>
      </w:r>
      <w:proofErr w:type="spellEnd"/>
    </w:p>
    <w:p w:rsidR="008A60DB" w:rsidRDefault="008A60DB" w:rsidP="00887236">
      <w:pPr>
        <w:pStyle w:val="ppCodeIndent"/>
      </w:pPr>
      <w:r>
        <w:t xml:space="preserve">            </w:t>
      </w:r>
      <w:proofErr w:type="spellStart"/>
      <w:r>
        <w:t>this.uiMessagesService</w:t>
      </w:r>
      <w:proofErr w:type="spellEnd"/>
      <w:r>
        <w:t xml:space="preserve"> = </w:t>
      </w:r>
      <w:proofErr w:type="spellStart"/>
      <w:r>
        <w:t>uiMessagesService</w:t>
      </w:r>
      <w:proofErr w:type="spellEnd"/>
      <w:r>
        <w:t xml:space="preserve">;            </w:t>
      </w:r>
    </w:p>
    <w:p w:rsidR="008A60DB" w:rsidRPr="005D405F" w:rsidRDefault="008A60DB" w:rsidP="00887236">
      <w:pPr>
        <w:pStyle w:val="ppCodeIndent"/>
      </w:pPr>
      <w:r>
        <w:t>}</w:t>
      </w:r>
    </w:p>
    <w:p w:rsidR="00FD0132" w:rsidRDefault="00FD0132" w:rsidP="0032187C">
      <w:pPr>
        <w:pStyle w:val="ppBodyTextIndent"/>
      </w:pPr>
    </w:p>
    <w:p w:rsidR="008A60DB" w:rsidRDefault="008A60DB" w:rsidP="008A60DB">
      <w:pPr>
        <w:pStyle w:val="ppNumberList"/>
        <w:numPr>
          <w:ilvl w:val="0"/>
          <w:numId w:val="0"/>
        </w:numPr>
        <w:ind w:left="754"/>
      </w:pPr>
    </w:p>
    <w:p w:rsidR="008A60DB" w:rsidRDefault="008A60DB" w:rsidP="008A60DB">
      <w:pPr>
        <w:pStyle w:val="ppFigureIndent"/>
      </w:pPr>
      <w:r>
        <w:rPr>
          <w:noProof/>
          <w:lang w:bidi="ar-SA"/>
        </w:rPr>
        <w:drawing>
          <wp:inline distT="0" distB="0" distL="0" distR="0" wp14:anchorId="4FE19DB3" wp14:editId="1D6BAE4D">
            <wp:extent cx="3070860" cy="2240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070860" cy="2240280"/>
                    </a:xfrm>
                    <a:prstGeom prst="rect">
                      <a:avLst/>
                    </a:prstGeom>
                  </pic:spPr>
                </pic:pic>
              </a:graphicData>
            </a:graphic>
          </wp:inline>
        </w:drawing>
      </w:r>
    </w:p>
    <w:p w:rsidR="008A60DB" w:rsidRDefault="008A60DB" w:rsidP="008A60DB">
      <w:pPr>
        <w:pStyle w:val="ppFigureCaptionIndent"/>
      </w:pPr>
      <w:r>
        <w:t xml:space="preserve">Message Shown using the </w:t>
      </w:r>
      <w:proofErr w:type="spellStart"/>
      <w:r>
        <w:t>UIMessageService</w:t>
      </w:r>
      <w:proofErr w:type="spellEnd"/>
    </w:p>
    <w:p w:rsidR="008A60DB" w:rsidRDefault="008A60DB" w:rsidP="008A60DB">
      <w:pPr>
        <w:pStyle w:val="ppListEnd"/>
      </w:pPr>
    </w:p>
    <w:p w:rsidR="008A60DB" w:rsidRPr="008A60DB" w:rsidRDefault="008A60DB" w:rsidP="008A60DB">
      <w:pPr>
        <w:pStyle w:val="ppBodyText"/>
      </w:pPr>
    </w:p>
    <w:p w:rsidR="008A60DB" w:rsidRDefault="00EB6438" w:rsidP="008A60DB">
      <w:pPr>
        <w:pStyle w:val="ppProcedureStart"/>
      </w:pPr>
      <w:bookmarkStart w:id="7" w:name="_Toc277956372"/>
      <w:r>
        <w:t>Task 2- Decoupling M</w:t>
      </w:r>
      <w:r w:rsidR="008A60DB">
        <w:t>odules</w:t>
      </w:r>
      <w:bookmarkEnd w:id="7"/>
    </w:p>
    <w:p w:rsidR="008A60DB" w:rsidRDefault="008A60DB" w:rsidP="008A60DB">
      <w:pPr>
        <w:pStyle w:val="ppNumberList"/>
        <w:numPr>
          <w:ilvl w:val="0"/>
          <w:numId w:val="0"/>
        </w:numPr>
      </w:pPr>
      <w:proofErr w:type="spellStart"/>
      <w:r>
        <w:t>ModuleA</w:t>
      </w:r>
      <w:proofErr w:type="spellEnd"/>
      <w:r>
        <w:t xml:space="preserve"> module has a reference to </w:t>
      </w:r>
      <w:proofErr w:type="spellStart"/>
      <w:r w:rsidRPr="00704E91">
        <w:rPr>
          <w:b/>
        </w:rPr>
        <w:t>UIMessageModule</w:t>
      </w:r>
      <w:proofErr w:type="spellEnd"/>
      <w:r>
        <w:t xml:space="preserve"> module. To decouple these modules perform the following steps</w:t>
      </w:r>
      <w:r w:rsidR="002732EE">
        <w:t>.</w:t>
      </w:r>
    </w:p>
    <w:p w:rsidR="008A60DB" w:rsidRPr="00704E91" w:rsidRDefault="008A60DB" w:rsidP="00DE631D">
      <w:pPr>
        <w:pStyle w:val="ppNumberList"/>
      </w:pPr>
      <w:r>
        <w:t xml:space="preserve">Create a new infrastructure project named </w:t>
      </w:r>
      <w:proofErr w:type="spellStart"/>
      <w:r w:rsidRPr="00704E91">
        <w:rPr>
          <w:b/>
        </w:rPr>
        <w:t>Workshop.Infrastructure</w:t>
      </w:r>
      <w:proofErr w:type="spellEnd"/>
    </w:p>
    <w:p w:rsidR="008A60DB" w:rsidRDefault="008A60DB" w:rsidP="00887236">
      <w:pPr>
        <w:pStyle w:val="ppFigureIndent"/>
      </w:pPr>
      <w:r>
        <w:rPr>
          <w:noProof/>
          <w:lang w:bidi="ar-SA"/>
        </w:rPr>
        <w:drawing>
          <wp:inline distT="0" distB="0" distL="0" distR="0" wp14:anchorId="470A8462" wp14:editId="79857738">
            <wp:extent cx="1874520" cy="1455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874520" cy="1455420"/>
                    </a:xfrm>
                    <a:prstGeom prst="rect">
                      <a:avLst/>
                    </a:prstGeom>
                  </pic:spPr>
                </pic:pic>
              </a:graphicData>
            </a:graphic>
          </wp:inline>
        </w:drawing>
      </w:r>
    </w:p>
    <w:p w:rsidR="008A60DB" w:rsidRPr="00704E91" w:rsidRDefault="008A60DB" w:rsidP="00887236">
      <w:pPr>
        <w:pStyle w:val="ppFigureCaptionIndent"/>
      </w:pPr>
      <w:r>
        <w:t>Solution structure adding an infrastructure project.</w:t>
      </w:r>
    </w:p>
    <w:p w:rsidR="008A60DB" w:rsidRDefault="008A60DB" w:rsidP="00DE631D">
      <w:pPr>
        <w:pStyle w:val="ppNumberList"/>
      </w:pPr>
      <w:r w:rsidRPr="00704E91">
        <w:t xml:space="preserve">Add a new interface named </w:t>
      </w:r>
      <w:proofErr w:type="spellStart"/>
      <w:r w:rsidRPr="008A60DB">
        <w:rPr>
          <w:b/>
        </w:rPr>
        <w:t>IUIMessageService</w:t>
      </w:r>
      <w:proofErr w:type="spellEnd"/>
      <w:r>
        <w:t xml:space="preserve"> </w:t>
      </w:r>
      <w:r w:rsidRPr="00704E91">
        <w:t>using the following code</w:t>
      </w:r>
      <w:r>
        <w:t>.</w:t>
      </w:r>
    </w:p>
    <w:p w:rsidR="008A60DB" w:rsidRDefault="008A60DB" w:rsidP="00571270">
      <w:pPr>
        <w:pStyle w:val="ppCodeLanguageIndent"/>
      </w:pPr>
      <w:r>
        <w:lastRenderedPageBreak/>
        <w:t>C#</w:t>
      </w:r>
    </w:p>
    <w:p w:rsidR="008A60DB" w:rsidRDefault="008A60DB" w:rsidP="00571270">
      <w:pPr>
        <w:pStyle w:val="ppCodeIndent"/>
      </w:pPr>
      <w:r>
        <w:t xml:space="preserve">namespace </w:t>
      </w:r>
      <w:proofErr w:type="spellStart"/>
      <w:r>
        <w:t>Workshop.Infrastructure</w:t>
      </w:r>
      <w:proofErr w:type="spellEnd"/>
    </w:p>
    <w:p w:rsidR="008A60DB" w:rsidRDefault="008A60DB" w:rsidP="00571270">
      <w:pPr>
        <w:pStyle w:val="ppCodeIndent"/>
      </w:pPr>
      <w:r>
        <w:t>{</w:t>
      </w:r>
    </w:p>
    <w:p w:rsidR="008A60DB" w:rsidRDefault="008A60DB" w:rsidP="00571270">
      <w:pPr>
        <w:pStyle w:val="ppCodeIndent"/>
      </w:pPr>
      <w:r>
        <w:t xml:space="preserve">    public interface </w:t>
      </w:r>
      <w:proofErr w:type="spellStart"/>
      <w:r>
        <w:t>IUIMessagesService</w:t>
      </w:r>
      <w:proofErr w:type="spellEnd"/>
    </w:p>
    <w:p w:rsidR="008A60DB" w:rsidRDefault="008A60DB" w:rsidP="00571270">
      <w:pPr>
        <w:pStyle w:val="ppCodeIndent"/>
      </w:pPr>
      <w:r>
        <w:t xml:space="preserve">    {</w:t>
      </w:r>
    </w:p>
    <w:p w:rsidR="008A60DB" w:rsidRDefault="008A60DB" w:rsidP="00571270">
      <w:pPr>
        <w:pStyle w:val="ppCodeIndent"/>
      </w:pPr>
      <w:r>
        <w:t xml:space="preserve">        void </w:t>
      </w:r>
      <w:proofErr w:type="spellStart"/>
      <w:r w:rsidR="00EA420F" w:rsidRPr="00EA420F">
        <w:t>ShowMessage</w:t>
      </w:r>
      <w:proofErr w:type="spellEnd"/>
      <w:r>
        <w:t>(string message);</w:t>
      </w:r>
    </w:p>
    <w:p w:rsidR="008A60DB" w:rsidRDefault="008A60DB" w:rsidP="00571270">
      <w:pPr>
        <w:pStyle w:val="ppCodeIndent"/>
      </w:pPr>
      <w:r>
        <w:t xml:space="preserve">    }</w:t>
      </w:r>
    </w:p>
    <w:p w:rsidR="008A60DB" w:rsidRPr="00704E91" w:rsidRDefault="008A60DB" w:rsidP="00571270">
      <w:pPr>
        <w:pStyle w:val="ppCodeIndent"/>
      </w:pPr>
      <w:r>
        <w:t>}</w:t>
      </w:r>
      <w:r w:rsidRPr="00704E91">
        <w:t xml:space="preserve"> </w:t>
      </w:r>
    </w:p>
    <w:p w:rsidR="00FD0132" w:rsidRDefault="00FD0132" w:rsidP="0032187C">
      <w:pPr>
        <w:pStyle w:val="ppBodyTextIndent"/>
      </w:pPr>
    </w:p>
    <w:p w:rsidR="008A60DB" w:rsidRDefault="008A60DB" w:rsidP="00DE631D">
      <w:pPr>
        <w:pStyle w:val="ppNumberList"/>
      </w:pPr>
      <w:r>
        <w:t xml:space="preserve">In the </w:t>
      </w:r>
      <w:proofErr w:type="spellStart"/>
      <w:r w:rsidRPr="008A60DB">
        <w:rPr>
          <w:b/>
        </w:rPr>
        <w:t>Workshop.UIMessageService</w:t>
      </w:r>
      <w:proofErr w:type="spellEnd"/>
      <w:r>
        <w:t xml:space="preserve"> project</w:t>
      </w:r>
      <w:r w:rsidR="009720EA">
        <w:t>,</w:t>
      </w:r>
      <w:r>
        <w:t xml:space="preserve"> add a reference to the </w:t>
      </w:r>
      <w:proofErr w:type="spellStart"/>
      <w:r w:rsidRPr="008A60DB">
        <w:rPr>
          <w:b/>
        </w:rPr>
        <w:t>Workshop.Infrastructure</w:t>
      </w:r>
      <w:proofErr w:type="spellEnd"/>
      <w:r>
        <w:t xml:space="preserve"> project.</w:t>
      </w:r>
    </w:p>
    <w:p w:rsidR="008A60DB" w:rsidRDefault="008A60DB" w:rsidP="00DE631D">
      <w:pPr>
        <w:pStyle w:val="ppNumberList"/>
      </w:pPr>
      <w:r>
        <w:t xml:space="preserve">Make the </w:t>
      </w:r>
      <w:proofErr w:type="spellStart"/>
      <w:r w:rsidRPr="008A60DB">
        <w:rPr>
          <w:b/>
        </w:rPr>
        <w:t>UIMessageService</w:t>
      </w:r>
      <w:proofErr w:type="spellEnd"/>
      <w:r>
        <w:t xml:space="preserve"> implement the </w:t>
      </w:r>
      <w:proofErr w:type="spellStart"/>
      <w:r w:rsidRPr="008A60DB">
        <w:rPr>
          <w:b/>
        </w:rPr>
        <w:t>IUIMessageService</w:t>
      </w:r>
      <w:proofErr w:type="spellEnd"/>
      <w:r>
        <w:t xml:space="preserve"> interface. In the </w:t>
      </w:r>
      <w:proofErr w:type="spellStart"/>
      <w:r w:rsidRPr="008A60DB">
        <w:rPr>
          <w:b/>
        </w:rPr>
        <w:t>UIMessageService</w:t>
      </w:r>
      <w:proofErr w:type="spellEnd"/>
      <w:r>
        <w:t xml:space="preserve"> class add bold code:</w:t>
      </w:r>
    </w:p>
    <w:p w:rsidR="008A60DB" w:rsidRDefault="008A60DB" w:rsidP="00571270">
      <w:pPr>
        <w:pStyle w:val="ppCodeLanguageIndent"/>
      </w:pPr>
      <w:r>
        <w:t>C#</w:t>
      </w:r>
    </w:p>
    <w:p w:rsidR="008A60DB" w:rsidRDefault="008A60DB" w:rsidP="00571270">
      <w:pPr>
        <w:pStyle w:val="ppCodeIndent"/>
      </w:pPr>
      <w:r>
        <w:t xml:space="preserve">using </w:t>
      </w:r>
      <w:proofErr w:type="spellStart"/>
      <w:r>
        <w:t>System.Windows</w:t>
      </w:r>
      <w:proofErr w:type="spellEnd"/>
      <w:r>
        <w:t>;</w:t>
      </w:r>
    </w:p>
    <w:p w:rsidR="008A60DB" w:rsidRPr="008A60DB" w:rsidRDefault="008A60DB" w:rsidP="00571270">
      <w:pPr>
        <w:pStyle w:val="ppCodeIndent"/>
        <w:rPr>
          <w:b/>
        </w:rPr>
      </w:pPr>
      <w:r w:rsidRPr="008A60DB">
        <w:rPr>
          <w:b/>
        </w:rPr>
        <w:t xml:space="preserve">using </w:t>
      </w:r>
      <w:proofErr w:type="spellStart"/>
      <w:r w:rsidRPr="008A60DB">
        <w:rPr>
          <w:b/>
        </w:rPr>
        <w:t>Workshop.Infrastructure</w:t>
      </w:r>
      <w:proofErr w:type="spellEnd"/>
      <w:r w:rsidRPr="008A60DB">
        <w:rPr>
          <w:b/>
        </w:rPr>
        <w:t>;</w:t>
      </w:r>
    </w:p>
    <w:p w:rsidR="008A60DB" w:rsidRDefault="008A60DB" w:rsidP="00571270">
      <w:pPr>
        <w:pStyle w:val="ppCodeIndent"/>
      </w:pPr>
    </w:p>
    <w:p w:rsidR="008A60DB" w:rsidRDefault="008A60DB" w:rsidP="00571270">
      <w:pPr>
        <w:pStyle w:val="ppCodeIndent"/>
      </w:pPr>
      <w:r>
        <w:t xml:space="preserve">namespace </w:t>
      </w:r>
      <w:proofErr w:type="spellStart"/>
      <w:r>
        <w:t>Workshop.UIMessagesModule.Services</w:t>
      </w:r>
      <w:proofErr w:type="spellEnd"/>
    </w:p>
    <w:p w:rsidR="008A60DB" w:rsidRDefault="008A60DB" w:rsidP="00571270">
      <w:pPr>
        <w:pStyle w:val="ppCodeIndent"/>
      </w:pPr>
      <w:r>
        <w:t>{</w:t>
      </w:r>
    </w:p>
    <w:p w:rsidR="008A60DB" w:rsidRDefault="008A60DB" w:rsidP="00571270">
      <w:pPr>
        <w:pStyle w:val="ppCodeIndent"/>
      </w:pPr>
      <w:r>
        <w:t xml:space="preserve">    public class </w:t>
      </w:r>
      <w:proofErr w:type="spellStart"/>
      <w:r>
        <w:t>UIMessagesService</w:t>
      </w:r>
      <w:proofErr w:type="spellEnd"/>
      <w:r>
        <w:t xml:space="preserve"> </w:t>
      </w:r>
      <w:r w:rsidRPr="008A60DB">
        <w:rPr>
          <w:b/>
        </w:rPr>
        <w:t xml:space="preserve">: </w:t>
      </w:r>
      <w:proofErr w:type="spellStart"/>
      <w:r w:rsidRPr="008A60DB">
        <w:rPr>
          <w:b/>
        </w:rPr>
        <w:t>IUIMessagesService</w:t>
      </w:r>
      <w:proofErr w:type="spellEnd"/>
    </w:p>
    <w:p w:rsidR="008A60DB" w:rsidRDefault="008A60DB" w:rsidP="00571270">
      <w:pPr>
        <w:pStyle w:val="ppCodeIndent"/>
      </w:pPr>
      <w:r>
        <w:t xml:space="preserve">    {</w:t>
      </w:r>
    </w:p>
    <w:p w:rsidR="008A60DB" w:rsidRDefault="008A60DB" w:rsidP="00571270">
      <w:pPr>
        <w:pStyle w:val="ppCodeIndent"/>
      </w:pPr>
      <w:r>
        <w:t xml:space="preserve">        public void </w:t>
      </w:r>
      <w:proofErr w:type="spellStart"/>
      <w:r>
        <w:t>ShowMessage</w:t>
      </w:r>
      <w:proofErr w:type="spellEnd"/>
      <w:r>
        <w:t>(string message)</w:t>
      </w:r>
    </w:p>
    <w:p w:rsidR="008A60DB" w:rsidRDefault="008A60DB" w:rsidP="00571270">
      <w:pPr>
        <w:pStyle w:val="ppCodeIndent"/>
      </w:pPr>
      <w:r>
        <w:t xml:space="preserve">        {</w:t>
      </w:r>
    </w:p>
    <w:p w:rsidR="008A60DB" w:rsidRDefault="008A60DB" w:rsidP="00571270">
      <w:pPr>
        <w:pStyle w:val="ppCodeIndent"/>
      </w:pPr>
      <w:r>
        <w:t xml:space="preserve">            // Show a message</w:t>
      </w:r>
    </w:p>
    <w:p w:rsidR="008A60DB" w:rsidRDefault="008A60DB" w:rsidP="00571270">
      <w:pPr>
        <w:pStyle w:val="ppCodeIndent"/>
      </w:pPr>
      <w:r>
        <w:t xml:space="preserve">            </w:t>
      </w:r>
      <w:proofErr w:type="spellStart"/>
      <w:r>
        <w:t>MessageBox.Show</w:t>
      </w:r>
      <w:proofErr w:type="spellEnd"/>
      <w:r>
        <w:t>(message);</w:t>
      </w:r>
    </w:p>
    <w:p w:rsidR="008A60DB" w:rsidRDefault="008A60DB" w:rsidP="00571270">
      <w:pPr>
        <w:pStyle w:val="ppCodeIndent"/>
      </w:pPr>
      <w:r>
        <w:t xml:space="preserve">        }</w:t>
      </w:r>
    </w:p>
    <w:p w:rsidR="008A60DB" w:rsidRDefault="008A60DB" w:rsidP="00571270">
      <w:pPr>
        <w:pStyle w:val="ppCodeIndent"/>
      </w:pPr>
      <w:r>
        <w:t xml:space="preserve">    }</w:t>
      </w:r>
    </w:p>
    <w:p w:rsidR="008A60DB" w:rsidRPr="008A60DB" w:rsidRDefault="008A60DB" w:rsidP="00571270">
      <w:pPr>
        <w:pStyle w:val="ppCodeIndent"/>
      </w:pPr>
      <w:r>
        <w:t>}</w:t>
      </w:r>
    </w:p>
    <w:p w:rsidR="00FD0132" w:rsidRDefault="00FD0132" w:rsidP="0032187C">
      <w:pPr>
        <w:pStyle w:val="ppBodyTextIndent"/>
      </w:pPr>
    </w:p>
    <w:p w:rsidR="008A60DB" w:rsidRDefault="008A60DB" w:rsidP="00DE631D">
      <w:pPr>
        <w:pStyle w:val="ppNumberList"/>
      </w:pPr>
      <w:r>
        <w:t xml:space="preserve">Register the service using the interface. On the </w:t>
      </w:r>
      <w:r w:rsidRPr="008A60DB">
        <w:rPr>
          <w:b/>
        </w:rPr>
        <w:t>Initialize</w:t>
      </w:r>
      <w:r>
        <w:t xml:space="preserve"> method of the </w:t>
      </w:r>
      <w:proofErr w:type="spellStart"/>
      <w:r w:rsidRPr="008A60DB">
        <w:rPr>
          <w:b/>
        </w:rPr>
        <w:t>UIMessagesModule</w:t>
      </w:r>
      <w:proofErr w:type="spellEnd"/>
      <w:r>
        <w:rPr>
          <w:b/>
        </w:rPr>
        <w:t xml:space="preserve"> </w:t>
      </w:r>
      <w:r>
        <w:t>replace the service registration line as follows</w:t>
      </w:r>
      <w:r w:rsidR="0007544A">
        <w:t>.</w:t>
      </w:r>
    </w:p>
    <w:p w:rsidR="008A60DB" w:rsidRDefault="008A60DB" w:rsidP="00571270">
      <w:pPr>
        <w:pStyle w:val="ppCodeLanguageIndent"/>
      </w:pPr>
      <w:r>
        <w:t>C#</w:t>
      </w:r>
    </w:p>
    <w:p w:rsidR="008A60DB" w:rsidRDefault="008A60DB" w:rsidP="00571270">
      <w:pPr>
        <w:pStyle w:val="ppCodeIndent"/>
      </w:pPr>
      <w:r>
        <w:t xml:space="preserve">// register the </w:t>
      </w:r>
      <w:proofErr w:type="spellStart"/>
      <w:r>
        <w:t>UIMessagesService</w:t>
      </w:r>
      <w:proofErr w:type="spellEnd"/>
      <w:r>
        <w:t xml:space="preserve"> as singleton</w:t>
      </w:r>
    </w:p>
    <w:p w:rsidR="008A60DB" w:rsidRPr="00704E91" w:rsidRDefault="008A60DB" w:rsidP="00571270">
      <w:pPr>
        <w:pStyle w:val="ppCodeIndent"/>
      </w:pPr>
      <w:proofErr w:type="spellStart"/>
      <w:r>
        <w:t>this.Container.</w:t>
      </w:r>
      <w:r w:rsidRPr="008A60DB">
        <w:rPr>
          <w:b/>
        </w:rPr>
        <w:t>RegisterType</w:t>
      </w:r>
      <w:proofErr w:type="spellEnd"/>
      <w:r w:rsidRPr="008A60DB">
        <w:rPr>
          <w:b/>
        </w:rPr>
        <w:t>&lt;</w:t>
      </w:r>
      <w:proofErr w:type="spellStart"/>
      <w:r w:rsidRPr="008A60DB">
        <w:rPr>
          <w:b/>
        </w:rPr>
        <w:t>IUIMessagesService</w:t>
      </w:r>
      <w:proofErr w:type="spellEnd"/>
      <w:r w:rsidRPr="008A60DB">
        <w:rPr>
          <w:b/>
        </w:rPr>
        <w:t xml:space="preserve">, </w:t>
      </w:r>
      <w:proofErr w:type="spellStart"/>
      <w:r w:rsidRPr="008A60DB">
        <w:rPr>
          <w:b/>
        </w:rPr>
        <w:t>UIMessagesService</w:t>
      </w:r>
      <w:proofErr w:type="spellEnd"/>
      <w:r w:rsidRPr="008A60DB">
        <w:rPr>
          <w:b/>
        </w:rPr>
        <w:t>&gt;</w:t>
      </w:r>
      <w:r>
        <w:t xml:space="preserve">(new </w:t>
      </w:r>
      <w:proofErr w:type="spellStart"/>
      <w:r>
        <w:t>ContainerControlledLifetimeManager</w:t>
      </w:r>
      <w:proofErr w:type="spellEnd"/>
      <w:r>
        <w:t>());</w:t>
      </w:r>
      <w:r w:rsidRPr="00704E91">
        <w:t xml:space="preserve"> </w:t>
      </w:r>
    </w:p>
    <w:p w:rsidR="00FD0132" w:rsidRDefault="00FD0132" w:rsidP="0032187C">
      <w:pPr>
        <w:pStyle w:val="ppBodyTextIndent"/>
      </w:pPr>
    </w:p>
    <w:p w:rsidR="00EA420F" w:rsidRDefault="00EA420F" w:rsidP="00DE631D">
      <w:pPr>
        <w:pStyle w:val="ppNumberList"/>
      </w:pPr>
      <w:r>
        <w:t xml:space="preserve">In the </w:t>
      </w:r>
      <w:proofErr w:type="spellStart"/>
      <w:r w:rsidRPr="008A60DB">
        <w:rPr>
          <w:b/>
        </w:rPr>
        <w:t>Workshop.</w:t>
      </w:r>
      <w:r>
        <w:rPr>
          <w:b/>
        </w:rPr>
        <w:t>ModuleA</w:t>
      </w:r>
      <w:proofErr w:type="spellEnd"/>
      <w:r>
        <w:t xml:space="preserve"> project</w:t>
      </w:r>
      <w:r w:rsidR="0007544A">
        <w:t>,</w:t>
      </w:r>
      <w:r>
        <w:t xml:space="preserve"> add a reference to the </w:t>
      </w:r>
      <w:proofErr w:type="spellStart"/>
      <w:r w:rsidRPr="008A60DB">
        <w:rPr>
          <w:b/>
        </w:rPr>
        <w:t>Workshop.Infrastructure</w:t>
      </w:r>
      <w:proofErr w:type="spellEnd"/>
      <w:r>
        <w:t xml:space="preserve"> project.</w:t>
      </w:r>
    </w:p>
    <w:p w:rsidR="008A60DB" w:rsidRDefault="00EA420F" w:rsidP="00DE631D">
      <w:pPr>
        <w:pStyle w:val="ppNumberList"/>
      </w:pPr>
      <w:r>
        <w:t xml:space="preserve">Make the </w:t>
      </w:r>
      <w:proofErr w:type="spellStart"/>
      <w:r w:rsidRPr="00EA420F">
        <w:rPr>
          <w:b/>
        </w:rPr>
        <w:t>ModuleA</w:t>
      </w:r>
      <w:proofErr w:type="spellEnd"/>
      <w:r>
        <w:t xml:space="preserve"> have a dependency on the service interface instead of </w:t>
      </w:r>
      <w:r w:rsidR="0007544A">
        <w:t xml:space="preserve">the </w:t>
      </w:r>
      <w:r>
        <w:t xml:space="preserve">concrete class. </w:t>
      </w:r>
      <w:r w:rsidR="0007544A">
        <w:br/>
        <w:t>To do this, c</w:t>
      </w:r>
      <w:r>
        <w:t xml:space="preserve">hange the </w:t>
      </w:r>
      <w:proofErr w:type="spellStart"/>
      <w:r>
        <w:t>the</w:t>
      </w:r>
      <w:proofErr w:type="spellEnd"/>
      <w:r>
        <w:t xml:space="preserve"> </w:t>
      </w:r>
      <w:proofErr w:type="spellStart"/>
      <w:r>
        <w:t>ModuleA</w:t>
      </w:r>
      <w:proofErr w:type="spellEnd"/>
      <w:r>
        <w:t xml:space="preserve"> constructor as follows:</w:t>
      </w:r>
    </w:p>
    <w:p w:rsidR="00EA420F" w:rsidRDefault="00EA420F" w:rsidP="00571270">
      <w:pPr>
        <w:pStyle w:val="ppCodeLanguageIndent"/>
      </w:pPr>
      <w:r>
        <w:t>C#</w:t>
      </w:r>
    </w:p>
    <w:p w:rsidR="00EA420F" w:rsidRPr="00EA420F" w:rsidRDefault="00EA420F" w:rsidP="00571270">
      <w:pPr>
        <w:pStyle w:val="ppCodeIndent"/>
      </w:pPr>
      <w:r w:rsidRPr="00EA420F">
        <w:lastRenderedPageBreak/>
        <w:t xml:space="preserve">using </w:t>
      </w:r>
      <w:proofErr w:type="spellStart"/>
      <w:r w:rsidRPr="00EA420F">
        <w:t>Microsoft.Practices.</w:t>
      </w:r>
      <w:r w:rsidR="00042F1D">
        <w:t>Prism</w:t>
      </w:r>
      <w:r w:rsidRPr="00EA420F">
        <w:t>.Modularity</w:t>
      </w:r>
      <w:proofErr w:type="spellEnd"/>
      <w:r w:rsidRPr="00EA420F">
        <w:t>;</w:t>
      </w:r>
    </w:p>
    <w:p w:rsidR="00EA420F" w:rsidRPr="00EA420F" w:rsidRDefault="00EA420F" w:rsidP="00571270">
      <w:pPr>
        <w:pStyle w:val="ppCodeIndent"/>
      </w:pPr>
      <w:r w:rsidRPr="00EA420F">
        <w:t xml:space="preserve">using </w:t>
      </w:r>
      <w:proofErr w:type="spellStart"/>
      <w:r w:rsidRPr="00EA420F">
        <w:t>Microsoft.Practices.</w:t>
      </w:r>
      <w:r w:rsidR="00042F1D">
        <w:t>Prism</w:t>
      </w:r>
      <w:r w:rsidRPr="00EA420F">
        <w:t>.Regions</w:t>
      </w:r>
      <w:proofErr w:type="spellEnd"/>
      <w:r w:rsidRPr="00EA420F">
        <w:t>;</w:t>
      </w:r>
    </w:p>
    <w:p w:rsidR="00EA420F" w:rsidRPr="00EA420F" w:rsidRDefault="00EA420F" w:rsidP="00571270">
      <w:pPr>
        <w:pStyle w:val="ppCodeIndent"/>
      </w:pPr>
      <w:r w:rsidRPr="00EA420F">
        <w:t xml:space="preserve">using </w:t>
      </w:r>
      <w:proofErr w:type="spellStart"/>
      <w:r w:rsidRPr="00EA420F">
        <w:t>Workshop.UIMessagesModule.Services</w:t>
      </w:r>
      <w:proofErr w:type="spellEnd"/>
      <w:r w:rsidRPr="00EA420F">
        <w:t>;</w:t>
      </w:r>
    </w:p>
    <w:p w:rsidR="00EA420F" w:rsidRPr="00EA420F" w:rsidRDefault="00EA420F" w:rsidP="00571270">
      <w:pPr>
        <w:pStyle w:val="ppCodeIndent"/>
        <w:rPr>
          <w:b/>
        </w:rPr>
      </w:pPr>
      <w:r w:rsidRPr="00EA420F">
        <w:rPr>
          <w:b/>
        </w:rPr>
        <w:t xml:space="preserve">using </w:t>
      </w:r>
      <w:proofErr w:type="spellStart"/>
      <w:r w:rsidRPr="00EA420F">
        <w:rPr>
          <w:b/>
        </w:rPr>
        <w:t>Workshop.Infrastructure</w:t>
      </w:r>
      <w:proofErr w:type="spellEnd"/>
      <w:r w:rsidRPr="00EA420F">
        <w:rPr>
          <w:b/>
        </w:rPr>
        <w:t>;</w:t>
      </w:r>
    </w:p>
    <w:p w:rsidR="00EA420F" w:rsidRDefault="00EA420F" w:rsidP="00571270">
      <w:pPr>
        <w:pStyle w:val="ppCodeIndent"/>
      </w:pPr>
    </w:p>
    <w:p w:rsidR="00EA420F" w:rsidRDefault="00EA420F" w:rsidP="00571270">
      <w:pPr>
        <w:pStyle w:val="ppCodeIndent"/>
      </w:pPr>
      <w:r>
        <w:t xml:space="preserve">namespace </w:t>
      </w:r>
      <w:proofErr w:type="spellStart"/>
      <w:r>
        <w:t>Workshop.ModuleA</w:t>
      </w:r>
      <w:proofErr w:type="spellEnd"/>
    </w:p>
    <w:p w:rsidR="00EA420F" w:rsidRDefault="00EA420F" w:rsidP="00571270">
      <w:pPr>
        <w:pStyle w:val="ppCodeIndent"/>
      </w:pPr>
      <w:r>
        <w:t>{</w:t>
      </w:r>
    </w:p>
    <w:p w:rsidR="00EA420F" w:rsidRDefault="00EA420F" w:rsidP="00571270">
      <w:pPr>
        <w:pStyle w:val="ppCodeIndent"/>
      </w:pPr>
      <w:r>
        <w:t xml:space="preserve">    public class </w:t>
      </w:r>
      <w:proofErr w:type="spellStart"/>
      <w:r>
        <w:t>ModuleA</w:t>
      </w:r>
      <w:proofErr w:type="spellEnd"/>
      <w:r>
        <w:t xml:space="preserve"> : </w:t>
      </w:r>
      <w:proofErr w:type="spellStart"/>
      <w:r>
        <w:t>IModule</w:t>
      </w:r>
      <w:proofErr w:type="spellEnd"/>
    </w:p>
    <w:p w:rsidR="00EA420F" w:rsidRDefault="00EA420F" w:rsidP="00571270">
      <w:pPr>
        <w:pStyle w:val="ppCodeIndent"/>
      </w:pPr>
      <w:r>
        <w:t xml:space="preserve">    {</w:t>
      </w:r>
    </w:p>
    <w:p w:rsidR="00EA420F" w:rsidRDefault="00EA420F" w:rsidP="00571270">
      <w:pPr>
        <w:pStyle w:val="ppCodeIndent"/>
      </w:pPr>
      <w:r>
        <w:t xml:space="preserve">        private </w:t>
      </w:r>
      <w:proofErr w:type="spellStart"/>
      <w:r>
        <w:t>readonly</w:t>
      </w:r>
      <w:proofErr w:type="spellEnd"/>
      <w:r>
        <w:t xml:space="preserve"> </w:t>
      </w:r>
      <w:proofErr w:type="spellStart"/>
      <w:r>
        <w:t>IRegionManager</w:t>
      </w:r>
      <w:proofErr w:type="spellEnd"/>
      <w:r>
        <w:t xml:space="preserve"> </w:t>
      </w:r>
      <w:proofErr w:type="spellStart"/>
      <w:r>
        <w:t>regionManager</w:t>
      </w:r>
      <w:proofErr w:type="spellEnd"/>
      <w:r>
        <w:t>;</w:t>
      </w:r>
    </w:p>
    <w:p w:rsidR="00EA420F" w:rsidRDefault="00EA420F" w:rsidP="00571270">
      <w:pPr>
        <w:pStyle w:val="ppCodeIndent"/>
      </w:pPr>
      <w:r>
        <w:t xml:space="preserve">        private </w:t>
      </w:r>
      <w:proofErr w:type="spellStart"/>
      <w:r>
        <w:t>readonly</w:t>
      </w:r>
      <w:proofErr w:type="spellEnd"/>
      <w:r>
        <w:t xml:space="preserve"> </w:t>
      </w:r>
      <w:proofErr w:type="spellStart"/>
      <w:r>
        <w:t>IUIMessagesService</w:t>
      </w:r>
      <w:proofErr w:type="spellEnd"/>
      <w:r>
        <w:t xml:space="preserve"> </w:t>
      </w:r>
      <w:proofErr w:type="spellStart"/>
      <w:r>
        <w:t>uiMessagesService</w:t>
      </w:r>
      <w:proofErr w:type="spellEnd"/>
      <w:r>
        <w:t>;</w:t>
      </w:r>
    </w:p>
    <w:p w:rsidR="00EA420F" w:rsidRDefault="00EA420F" w:rsidP="00571270">
      <w:pPr>
        <w:pStyle w:val="ppCodeIndent"/>
      </w:pPr>
    </w:p>
    <w:p w:rsidR="00EA420F" w:rsidRDefault="00EA420F" w:rsidP="00571270">
      <w:pPr>
        <w:pStyle w:val="ppCodeIndent"/>
      </w:pPr>
      <w:r>
        <w:t xml:space="preserve">        /// &lt;summary&gt;</w:t>
      </w:r>
    </w:p>
    <w:p w:rsidR="00EA420F" w:rsidRDefault="00EA420F" w:rsidP="00571270">
      <w:pPr>
        <w:pStyle w:val="ppCodeIndent"/>
      </w:pPr>
      <w:r>
        <w:t xml:space="preserve">        /// Constructor for Module A</w:t>
      </w:r>
    </w:p>
    <w:p w:rsidR="00EA420F" w:rsidRDefault="00EA420F" w:rsidP="00571270">
      <w:pPr>
        <w:pStyle w:val="ppCodeIndent"/>
      </w:pPr>
      <w:r>
        <w:t xml:space="preserve">        /// &lt;/summary&gt;</w:t>
      </w:r>
    </w:p>
    <w:p w:rsidR="00EA420F" w:rsidRDefault="00EA420F" w:rsidP="00571270">
      <w:pPr>
        <w:pStyle w:val="ppCodeIndent"/>
      </w:pPr>
      <w:r>
        <w:t xml:space="preserve">        /// &lt;</w:t>
      </w:r>
      <w:proofErr w:type="spellStart"/>
      <w:r>
        <w:t>param</w:t>
      </w:r>
      <w:proofErr w:type="spellEnd"/>
      <w:r>
        <w:t xml:space="preserve"> name="</w:t>
      </w:r>
      <w:proofErr w:type="spellStart"/>
      <w:r>
        <w:t>regionManager</w:t>
      </w:r>
      <w:proofErr w:type="spellEnd"/>
      <w:r>
        <w:t xml:space="preserve">"&gt;Unity will inject an instance of the container. </w:t>
      </w:r>
      <w:proofErr w:type="spellStart"/>
      <w:r>
        <w:t>IRegionManager</w:t>
      </w:r>
      <w:proofErr w:type="spellEnd"/>
      <w:r>
        <w:t xml:space="preserve"> is registered in the container in the </w:t>
      </w:r>
      <w:proofErr w:type="spellStart"/>
      <w:r>
        <w:t>bootstrapper</w:t>
      </w:r>
      <w:proofErr w:type="spellEnd"/>
      <w:r>
        <w:t xml:space="preserve"> of the application.&lt;/</w:t>
      </w:r>
      <w:proofErr w:type="spellStart"/>
      <w:r>
        <w:t>param</w:t>
      </w:r>
      <w:proofErr w:type="spellEnd"/>
      <w:r>
        <w:t>&gt;</w:t>
      </w:r>
    </w:p>
    <w:p w:rsidR="00EA420F" w:rsidRDefault="00EA420F" w:rsidP="00571270">
      <w:pPr>
        <w:pStyle w:val="ppCodeIndent"/>
      </w:pPr>
      <w:r>
        <w:t xml:space="preserve">        /// &lt;</w:t>
      </w:r>
      <w:proofErr w:type="spellStart"/>
      <w:r>
        <w:t>param</w:t>
      </w:r>
      <w:proofErr w:type="spellEnd"/>
      <w:r>
        <w:t xml:space="preserve"> name="</w:t>
      </w:r>
      <w:proofErr w:type="spellStart"/>
      <w:r>
        <w:t>uiMessagesService</w:t>
      </w:r>
      <w:proofErr w:type="spellEnd"/>
      <w:r>
        <w:t xml:space="preserve">"&gt;Unity will inject an instance of the container. The </w:t>
      </w:r>
      <w:proofErr w:type="spellStart"/>
      <w:r>
        <w:t>UIMessagesService</w:t>
      </w:r>
      <w:proofErr w:type="spellEnd"/>
      <w:r>
        <w:t xml:space="preserve"> is registered by the </w:t>
      </w:r>
      <w:proofErr w:type="spellStart"/>
      <w:r>
        <w:t>UIMessagesModule</w:t>
      </w:r>
      <w:proofErr w:type="spellEnd"/>
      <w:r>
        <w:t>.&lt;/</w:t>
      </w:r>
      <w:proofErr w:type="spellStart"/>
      <w:r>
        <w:t>param</w:t>
      </w:r>
      <w:proofErr w:type="spellEnd"/>
      <w:r>
        <w:t>&gt;</w:t>
      </w:r>
    </w:p>
    <w:p w:rsidR="00EA420F" w:rsidRDefault="00EA420F" w:rsidP="00571270">
      <w:pPr>
        <w:pStyle w:val="ppCodeIndent"/>
      </w:pPr>
      <w:r>
        <w:t xml:space="preserve">        public </w:t>
      </w:r>
      <w:proofErr w:type="spellStart"/>
      <w:r>
        <w:t>ModuleA</w:t>
      </w:r>
      <w:proofErr w:type="spellEnd"/>
      <w:r>
        <w:t>(</w:t>
      </w:r>
      <w:proofErr w:type="spellStart"/>
      <w:r>
        <w:t>IRegionManager</w:t>
      </w:r>
      <w:proofErr w:type="spellEnd"/>
      <w:r>
        <w:t xml:space="preserve"> </w:t>
      </w:r>
      <w:proofErr w:type="spellStart"/>
      <w:r>
        <w:t>regionManager</w:t>
      </w:r>
      <w:proofErr w:type="spellEnd"/>
      <w:r>
        <w:t xml:space="preserve">, </w:t>
      </w:r>
      <w:proofErr w:type="spellStart"/>
      <w:r w:rsidRPr="00EA420F">
        <w:rPr>
          <w:b/>
        </w:rPr>
        <w:t>IUIMessagesService</w:t>
      </w:r>
      <w:proofErr w:type="spellEnd"/>
      <w:r w:rsidRPr="00EA420F">
        <w:rPr>
          <w:b/>
        </w:rPr>
        <w:t xml:space="preserve"> </w:t>
      </w:r>
      <w:proofErr w:type="spellStart"/>
      <w:r w:rsidRPr="00EA420F">
        <w:rPr>
          <w:b/>
        </w:rPr>
        <w:t>uiMessagesService</w:t>
      </w:r>
      <w:proofErr w:type="spellEnd"/>
      <w:r>
        <w:t>)</w:t>
      </w:r>
    </w:p>
    <w:p w:rsidR="00EA420F" w:rsidRDefault="00EA420F" w:rsidP="00571270">
      <w:pPr>
        <w:pStyle w:val="ppCodeIndent"/>
      </w:pPr>
      <w:r>
        <w:t xml:space="preserve">        {</w:t>
      </w:r>
    </w:p>
    <w:p w:rsidR="00EA420F" w:rsidRDefault="00EA420F" w:rsidP="00571270">
      <w:pPr>
        <w:pStyle w:val="ppCodeIndent"/>
      </w:pPr>
      <w:r>
        <w:t xml:space="preserve">            </w:t>
      </w:r>
      <w:proofErr w:type="spellStart"/>
      <w:r>
        <w:t>this.regionManager</w:t>
      </w:r>
      <w:proofErr w:type="spellEnd"/>
      <w:r>
        <w:t xml:space="preserve"> = </w:t>
      </w:r>
      <w:proofErr w:type="spellStart"/>
      <w:r>
        <w:t>regionManager</w:t>
      </w:r>
      <w:proofErr w:type="spellEnd"/>
      <w:r>
        <w:t>;</w:t>
      </w:r>
    </w:p>
    <w:p w:rsidR="00EA420F" w:rsidRDefault="00EA420F" w:rsidP="00571270">
      <w:pPr>
        <w:pStyle w:val="ppCodeIndent"/>
      </w:pPr>
    </w:p>
    <w:p w:rsidR="00EA420F" w:rsidRDefault="00EA420F" w:rsidP="00571270">
      <w:pPr>
        <w:pStyle w:val="ppCodeIndent"/>
      </w:pPr>
      <w:r>
        <w:t xml:space="preserve">            // Get an instance of the </w:t>
      </w:r>
      <w:proofErr w:type="spellStart"/>
      <w:r>
        <w:t>UIMessageService</w:t>
      </w:r>
      <w:proofErr w:type="spellEnd"/>
    </w:p>
    <w:p w:rsidR="00EA420F" w:rsidRDefault="00EA420F" w:rsidP="00571270">
      <w:pPr>
        <w:pStyle w:val="ppCodeIndent"/>
      </w:pPr>
      <w:r>
        <w:t xml:space="preserve">            </w:t>
      </w:r>
      <w:proofErr w:type="spellStart"/>
      <w:r>
        <w:t>this.uiMessagesService</w:t>
      </w:r>
      <w:proofErr w:type="spellEnd"/>
      <w:r>
        <w:t xml:space="preserve"> = </w:t>
      </w:r>
      <w:proofErr w:type="spellStart"/>
      <w:r>
        <w:t>uiMessagesService</w:t>
      </w:r>
      <w:proofErr w:type="spellEnd"/>
      <w:r>
        <w:t xml:space="preserve">;            </w:t>
      </w:r>
    </w:p>
    <w:p w:rsidR="00EA420F" w:rsidRDefault="00EA420F" w:rsidP="00571270">
      <w:pPr>
        <w:pStyle w:val="ppCodeIndent"/>
      </w:pPr>
      <w:r>
        <w:t xml:space="preserve">        }    </w:t>
      </w:r>
    </w:p>
    <w:p w:rsidR="00EA420F" w:rsidRDefault="00EA420F" w:rsidP="00571270">
      <w:pPr>
        <w:pStyle w:val="ppCodeIndent"/>
      </w:pPr>
      <w:r>
        <w:t>…</w:t>
      </w:r>
    </w:p>
    <w:p w:rsidR="00EA420F" w:rsidRPr="00EA420F" w:rsidRDefault="00EA420F" w:rsidP="00571270">
      <w:pPr>
        <w:pStyle w:val="ppCodeIndent"/>
      </w:pPr>
      <w:r>
        <w:t>}</w:t>
      </w:r>
    </w:p>
    <w:p w:rsidR="00FD0132" w:rsidRDefault="00FD0132" w:rsidP="0032187C">
      <w:pPr>
        <w:pStyle w:val="ppBodyTextIndent"/>
      </w:pPr>
    </w:p>
    <w:p w:rsidR="00BE38EC" w:rsidRDefault="00BE38EC" w:rsidP="00DE631D">
      <w:pPr>
        <w:pStyle w:val="ppNumberList"/>
      </w:pPr>
      <w:r>
        <w:t xml:space="preserve">Make </w:t>
      </w:r>
      <w:proofErr w:type="spellStart"/>
      <w:r w:rsidR="00401423" w:rsidRPr="0032187C">
        <w:rPr>
          <w:b/>
        </w:rPr>
        <w:t>ModuleA</w:t>
      </w:r>
      <w:proofErr w:type="spellEnd"/>
      <w:r>
        <w:t xml:space="preserve"> have a depen</w:t>
      </w:r>
      <w:r w:rsidR="00F134B1">
        <w:t>den</w:t>
      </w:r>
      <w:r>
        <w:t>cy on</w:t>
      </w:r>
      <w:r w:rsidR="00F134B1">
        <w:t xml:space="preserve"> the</w:t>
      </w:r>
      <w:r>
        <w:t xml:space="preserve"> </w:t>
      </w:r>
      <w:proofErr w:type="spellStart"/>
      <w:r w:rsidR="00401423" w:rsidRPr="0032187C">
        <w:rPr>
          <w:b/>
        </w:rPr>
        <w:t>UIMessagesService</w:t>
      </w:r>
      <w:proofErr w:type="spellEnd"/>
      <w:r w:rsidR="00401423" w:rsidRPr="0032187C">
        <w:t>, by</w:t>
      </w:r>
      <w:r>
        <w:t xml:space="preserve"> a</w:t>
      </w:r>
      <w:r w:rsidR="00F134B1">
        <w:t xml:space="preserve">dding the following code to the </w:t>
      </w:r>
      <w:proofErr w:type="spellStart"/>
      <w:r w:rsidRPr="00BE38EC">
        <w:rPr>
          <w:b/>
        </w:rPr>
        <w:t>ModuleCatalog.xaml</w:t>
      </w:r>
      <w:proofErr w:type="spellEnd"/>
      <w:r w:rsidR="0007544A">
        <w:t>.</w:t>
      </w:r>
    </w:p>
    <w:p w:rsidR="00BE38EC" w:rsidRDefault="00BE38EC" w:rsidP="00571270">
      <w:pPr>
        <w:pStyle w:val="ppCodeLanguageIndent"/>
      </w:pPr>
      <w:r>
        <w:t>XAML</w:t>
      </w:r>
    </w:p>
    <w:p w:rsidR="00BE38EC" w:rsidRDefault="00BE38EC" w:rsidP="00571270">
      <w:pPr>
        <w:pStyle w:val="ppCodeIndent"/>
      </w:pPr>
      <w:r>
        <w:t>&lt;</w:t>
      </w:r>
      <w:proofErr w:type="spellStart"/>
      <w:r>
        <w:t>Modularity:ModuleInfo</w:t>
      </w:r>
      <w:proofErr w:type="spellEnd"/>
      <w:r>
        <w:t xml:space="preserve"> Ref="</w:t>
      </w:r>
      <w:proofErr w:type="spellStart"/>
      <w:r>
        <w:t>Workshop.ModuleA.xap</w:t>
      </w:r>
      <w:proofErr w:type="spellEnd"/>
      <w:r>
        <w:t xml:space="preserve">" </w:t>
      </w:r>
      <w:proofErr w:type="spellStart"/>
      <w:r>
        <w:t>ModuleName</w:t>
      </w:r>
      <w:proofErr w:type="spellEnd"/>
      <w:r>
        <w:t>="</w:t>
      </w:r>
      <w:proofErr w:type="spellStart"/>
      <w:r>
        <w:t>ModuleA</w:t>
      </w:r>
      <w:proofErr w:type="spellEnd"/>
      <w:r>
        <w:t xml:space="preserve">" </w:t>
      </w:r>
      <w:proofErr w:type="spellStart"/>
      <w:r>
        <w:t>ModuleType</w:t>
      </w:r>
      <w:proofErr w:type="spellEnd"/>
      <w:r>
        <w:t>="</w:t>
      </w:r>
      <w:proofErr w:type="spellStart"/>
      <w:r>
        <w:t>Workshop.ModuleA.ModuleA</w:t>
      </w:r>
      <w:proofErr w:type="spellEnd"/>
      <w:r>
        <w:t xml:space="preserve">, </w:t>
      </w:r>
      <w:proofErr w:type="spellStart"/>
      <w:r>
        <w:t>Workshop.ModuleA</w:t>
      </w:r>
      <w:proofErr w:type="spellEnd"/>
      <w:r>
        <w:t>, Version=1.0.0.0" &gt;</w:t>
      </w:r>
    </w:p>
    <w:p w:rsidR="00BE38EC" w:rsidRPr="00BE38EC" w:rsidRDefault="00BE38EC" w:rsidP="00571270">
      <w:pPr>
        <w:pStyle w:val="ppCodeIndent"/>
        <w:rPr>
          <w:b/>
        </w:rPr>
      </w:pPr>
      <w:r>
        <w:t xml:space="preserve">        </w:t>
      </w:r>
      <w:r w:rsidRPr="00BE38EC">
        <w:rPr>
          <w:b/>
        </w:rPr>
        <w:t>&lt;</w:t>
      </w:r>
      <w:proofErr w:type="spellStart"/>
      <w:r w:rsidRPr="00BE38EC">
        <w:rPr>
          <w:b/>
        </w:rPr>
        <w:t>Modularity:ModuleInfo.DependsOn</w:t>
      </w:r>
      <w:proofErr w:type="spellEnd"/>
      <w:r w:rsidRPr="00BE38EC">
        <w:rPr>
          <w:b/>
        </w:rPr>
        <w:t>&gt;</w:t>
      </w:r>
    </w:p>
    <w:p w:rsidR="00BE38EC" w:rsidRPr="00BE38EC" w:rsidRDefault="00BE38EC" w:rsidP="00571270">
      <w:pPr>
        <w:pStyle w:val="ppCodeIndent"/>
        <w:rPr>
          <w:b/>
        </w:rPr>
      </w:pPr>
      <w:r w:rsidRPr="00BE38EC">
        <w:rPr>
          <w:b/>
        </w:rPr>
        <w:t xml:space="preserve">            &lt;</w:t>
      </w:r>
      <w:proofErr w:type="spellStart"/>
      <w:r w:rsidRPr="00BE38EC">
        <w:rPr>
          <w:b/>
        </w:rPr>
        <w:t>sys:String</w:t>
      </w:r>
      <w:proofErr w:type="spellEnd"/>
      <w:r w:rsidRPr="00BE38EC">
        <w:rPr>
          <w:b/>
        </w:rPr>
        <w:t>&gt;</w:t>
      </w:r>
      <w:proofErr w:type="spellStart"/>
      <w:r w:rsidRPr="00BE38EC">
        <w:rPr>
          <w:b/>
        </w:rPr>
        <w:t>UIMessagesModule</w:t>
      </w:r>
      <w:proofErr w:type="spellEnd"/>
      <w:r w:rsidRPr="00BE38EC">
        <w:rPr>
          <w:b/>
        </w:rPr>
        <w:t>&lt;/</w:t>
      </w:r>
      <w:proofErr w:type="spellStart"/>
      <w:r w:rsidRPr="00BE38EC">
        <w:rPr>
          <w:b/>
        </w:rPr>
        <w:t>sys:String</w:t>
      </w:r>
      <w:proofErr w:type="spellEnd"/>
      <w:r w:rsidRPr="00BE38EC">
        <w:rPr>
          <w:b/>
        </w:rPr>
        <w:t>&gt;</w:t>
      </w:r>
    </w:p>
    <w:p w:rsidR="00BE38EC" w:rsidRPr="00BE38EC" w:rsidRDefault="00BE38EC" w:rsidP="00571270">
      <w:pPr>
        <w:pStyle w:val="ppCodeIndent"/>
        <w:rPr>
          <w:b/>
        </w:rPr>
      </w:pPr>
      <w:r w:rsidRPr="00BE38EC">
        <w:rPr>
          <w:b/>
        </w:rPr>
        <w:t xml:space="preserve">        &lt;/</w:t>
      </w:r>
      <w:proofErr w:type="spellStart"/>
      <w:r w:rsidRPr="00BE38EC">
        <w:rPr>
          <w:b/>
        </w:rPr>
        <w:t>Modularity:ModuleInfo.DependsOn</w:t>
      </w:r>
      <w:proofErr w:type="spellEnd"/>
      <w:r w:rsidRPr="00BE38EC">
        <w:rPr>
          <w:b/>
        </w:rPr>
        <w:t>&gt;</w:t>
      </w:r>
    </w:p>
    <w:p w:rsidR="00BE38EC" w:rsidRPr="00BE38EC" w:rsidRDefault="00BE38EC" w:rsidP="00571270">
      <w:pPr>
        <w:pStyle w:val="ppCodeIndent"/>
      </w:pPr>
      <w:r>
        <w:t>&lt;/</w:t>
      </w:r>
      <w:proofErr w:type="spellStart"/>
      <w:r>
        <w:t>Modularity:ModuleInfo</w:t>
      </w:r>
      <w:proofErr w:type="spellEnd"/>
      <w:r>
        <w:t>&gt;</w:t>
      </w:r>
    </w:p>
    <w:p w:rsidR="00FD0132" w:rsidRDefault="00FD0132" w:rsidP="0032187C">
      <w:pPr>
        <w:pStyle w:val="ppBodyTextIndent"/>
      </w:pPr>
    </w:p>
    <w:p w:rsidR="008A60DB" w:rsidRDefault="00EA420F" w:rsidP="007851D0">
      <w:pPr>
        <w:pStyle w:val="ppNumberList"/>
      </w:pPr>
      <w:r>
        <w:t xml:space="preserve">On the </w:t>
      </w:r>
      <w:proofErr w:type="spellStart"/>
      <w:r w:rsidRPr="007851D0">
        <w:rPr>
          <w:b/>
        </w:rPr>
        <w:t>Workshop.ModuleA</w:t>
      </w:r>
      <w:proofErr w:type="spellEnd"/>
      <w:r>
        <w:t xml:space="preserve"> project, remove the reference to </w:t>
      </w:r>
      <w:proofErr w:type="spellStart"/>
      <w:r w:rsidRPr="007851D0">
        <w:rPr>
          <w:b/>
        </w:rPr>
        <w:t>Workshop.UIMesssagesService</w:t>
      </w:r>
      <w:proofErr w:type="spellEnd"/>
      <w:r>
        <w:t>.</w:t>
      </w:r>
    </w:p>
    <w:p w:rsidR="008A60DB" w:rsidRDefault="008A60DB" w:rsidP="008A60DB">
      <w:pPr>
        <w:pStyle w:val="ppListEnd"/>
      </w:pPr>
      <w:bookmarkStart w:id="8" w:name="_GoBack"/>
      <w:bookmarkEnd w:id="8"/>
    </w:p>
    <w:sectPr w:rsidR="008A60DB" w:rsidSect="00AE6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8">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7"/>
  </w:num>
  <w:num w:numId="3">
    <w:abstractNumId w:val="0"/>
  </w:num>
  <w:num w:numId="4">
    <w:abstractNumId w:val="11"/>
  </w:num>
  <w:num w:numId="5">
    <w:abstractNumId w:val="6"/>
  </w:num>
  <w:num w:numId="6">
    <w:abstractNumId w:val="8"/>
  </w:num>
  <w:num w:numId="7">
    <w:abstractNumId w:val="3"/>
  </w:num>
  <w:num w:numId="8">
    <w:abstractNumId w:val="10"/>
  </w:num>
  <w:num w:numId="9">
    <w:abstractNumId w:val="2"/>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2"/>
  </w:compat>
  <w:rsids>
    <w:rsidRoot w:val="008408C9"/>
    <w:rsid w:val="00042F1D"/>
    <w:rsid w:val="0007544A"/>
    <w:rsid w:val="000C04FE"/>
    <w:rsid w:val="000C7C6D"/>
    <w:rsid w:val="00107C1D"/>
    <w:rsid w:val="001828F9"/>
    <w:rsid w:val="00196F74"/>
    <w:rsid w:val="00231237"/>
    <w:rsid w:val="00241DC3"/>
    <w:rsid w:val="002732EE"/>
    <w:rsid w:val="00274B19"/>
    <w:rsid w:val="002A324B"/>
    <w:rsid w:val="002A6EEC"/>
    <w:rsid w:val="002D01FD"/>
    <w:rsid w:val="002F0E1D"/>
    <w:rsid w:val="003033C1"/>
    <w:rsid w:val="0032187C"/>
    <w:rsid w:val="00362AD7"/>
    <w:rsid w:val="003A6656"/>
    <w:rsid w:val="00401423"/>
    <w:rsid w:val="00404D56"/>
    <w:rsid w:val="00422D57"/>
    <w:rsid w:val="00444918"/>
    <w:rsid w:val="00485F4A"/>
    <w:rsid w:val="004A54CA"/>
    <w:rsid w:val="005004F3"/>
    <w:rsid w:val="00571270"/>
    <w:rsid w:val="005D405F"/>
    <w:rsid w:val="005F7554"/>
    <w:rsid w:val="006204B2"/>
    <w:rsid w:val="006304AD"/>
    <w:rsid w:val="00654623"/>
    <w:rsid w:val="00664E29"/>
    <w:rsid w:val="006F389D"/>
    <w:rsid w:val="00704E91"/>
    <w:rsid w:val="0074539E"/>
    <w:rsid w:val="00751E8B"/>
    <w:rsid w:val="00753CAC"/>
    <w:rsid w:val="00784D5F"/>
    <w:rsid w:val="007851D0"/>
    <w:rsid w:val="007B69B8"/>
    <w:rsid w:val="00823E86"/>
    <w:rsid w:val="008408C9"/>
    <w:rsid w:val="00852360"/>
    <w:rsid w:val="00887236"/>
    <w:rsid w:val="008A60DB"/>
    <w:rsid w:val="008E00EF"/>
    <w:rsid w:val="008F0A43"/>
    <w:rsid w:val="00961F4A"/>
    <w:rsid w:val="009720EA"/>
    <w:rsid w:val="009B645B"/>
    <w:rsid w:val="009D6E85"/>
    <w:rsid w:val="009E70C5"/>
    <w:rsid w:val="00A054E2"/>
    <w:rsid w:val="00AE6F70"/>
    <w:rsid w:val="00B32168"/>
    <w:rsid w:val="00B40B9A"/>
    <w:rsid w:val="00BE38EC"/>
    <w:rsid w:val="00BF2635"/>
    <w:rsid w:val="00C21AA7"/>
    <w:rsid w:val="00C454F6"/>
    <w:rsid w:val="00C96B89"/>
    <w:rsid w:val="00CC71AD"/>
    <w:rsid w:val="00CE59E0"/>
    <w:rsid w:val="00CF3901"/>
    <w:rsid w:val="00D160EB"/>
    <w:rsid w:val="00D5091A"/>
    <w:rsid w:val="00D71F74"/>
    <w:rsid w:val="00D72CE9"/>
    <w:rsid w:val="00D92BFC"/>
    <w:rsid w:val="00D952CC"/>
    <w:rsid w:val="00DE631D"/>
    <w:rsid w:val="00E1303F"/>
    <w:rsid w:val="00E71046"/>
    <w:rsid w:val="00E93176"/>
    <w:rsid w:val="00EA420F"/>
    <w:rsid w:val="00EB6438"/>
    <w:rsid w:val="00F134B1"/>
    <w:rsid w:val="00F1541F"/>
    <w:rsid w:val="00F219B1"/>
    <w:rsid w:val="00FA3F27"/>
    <w:rsid w:val="00FD01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72CE9"/>
    <w:pPr>
      <w:spacing w:after="120"/>
    </w:pPr>
    <w:rPr>
      <w:rFonts w:eastAsiaTheme="minorEastAsia"/>
      <w:lang w:val="en-US" w:bidi="en-US"/>
    </w:rPr>
  </w:style>
  <w:style w:type="paragraph" w:styleId="Heading1">
    <w:name w:val="heading 1"/>
    <w:basedOn w:val="Normal"/>
    <w:next w:val="ppBodyText"/>
    <w:link w:val="Heading1Char"/>
    <w:qFormat/>
    <w:rsid w:val="00D72C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D72C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D72C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72C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2CE9"/>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rsid w:val="00D72CE9"/>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D72CE9"/>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D72CE9"/>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D72CE9"/>
    <w:pPr>
      <w:numPr>
        <w:ilvl w:val="1"/>
        <w:numId w:val="18"/>
      </w:numPr>
      <w:spacing w:after="120"/>
    </w:pPr>
    <w:rPr>
      <w:rFonts w:eastAsiaTheme="minorEastAsia"/>
      <w:lang w:val="en-US" w:bidi="en-US"/>
    </w:rPr>
  </w:style>
  <w:style w:type="paragraph" w:customStyle="1" w:styleId="ppBodyTextIndent">
    <w:name w:val="pp Body Text Indent"/>
    <w:basedOn w:val="ppBodyText"/>
    <w:rsid w:val="00D72CE9"/>
    <w:pPr>
      <w:numPr>
        <w:ilvl w:val="2"/>
      </w:numPr>
    </w:pPr>
  </w:style>
  <w:style w:type="paragraph" w:customStyle="1" w:styleId="ppBodyTextIndent2">
    <w:name w:val="pp Body Text Indent 2"/>
    <w:basedOn w:val="ppBodyTextIndent"/>
    <w:rsid w:val="00D72CE9"/>
    <w:pPr>
      <w:numPr>
        <w:ilvl w:val="3"/>
      </w:numPr>
    </w:pPr>
  </w:style>
  <w:style w:type="paragraph" w:customStyle="1" w:styleId="ppBulletList">
    <w:name w:val="pp Bullet List"/>
    <w:basedOn w:val="ppNumberList"/>
    <w:link w:val="ppBulletListChar"/>
    <w:qFormat/>
    <w:rsid w:val="00D72CE9"/>
    <w:pPr>
      <w:numPr>
        <w:numId w:val="11"/>
      </w:numPr>
      <w:tabs>
        <w:tab w:val="clear" w:pos="1440"/>
      </w:tabs>
      <w:ind w:left="754" w:hanging="357"/>
    </w:pPr>
  </w:style>
  <w:style w:type="paragraph" w:customStyle="1" w:styleId="ppBulletListIndent">
    <w:name w:val="pp Bullet List Indent"/>
    <w:basedOn w:val="ppBulletList"/>
    <w:rsid w:val="00D72CE9"/>
    <w:pPr>
      <w:numPr>
        <w:ilvl w:val="2"/>
      </w:numPr>
      <w:ind w:left="1434" w:hanging="357"/>
    </w:pPr>
  </w:style>
  <w:style w:type="paragraph" w:customStyle="1" w:styleId="ppBulletListTable">
    <w:name w:val="pp Bullet List Table"/>
    <w:basedOn w:val="Normal"/>
    <w:uiPriority w:val="11"/>
    <w:rsid w:val="008408C9"/>
    <w:pPr>
      <w:numPr>
        <w:numId w:val="1"/>
      </w:numPr>
      <w:tabs>
        <w:tab w:val="left" w:pos="403"/>
      </w:tabs>
      <w:spacing w:before="100"/>
    </w:pPr>
    <w:rPr>
      <w:sz w:val="18"/>
    </w:rPr>
  </w:style>
  <w:style w:type="paragraph" w:customStyle="1" w:styleId="ppChapterNumber">
    <w:name w:val="pp Chapter Number"/>
    <w:next w:val="Normal"/>
    <w:uiPriority w:val="14"/>
    <w:rsid w:val="00D72CE9"/>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D72CE9"/>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D72CE9"/>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72CE9"/>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72CE9"/>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D72CE9"/>
    <w:pPr>
      <w:numPr>
        <w:ilvl w:val="2"/>
      </w:numPr>
      <w:ind w:left="720"/>
    </w:pPr>
  </w:style>
  <w:style w:type="paragraph" w:customStyle="1" w:styleId="ppCodeIndent2">
    <w:name w:val="pp Code Indent 2"/>
    <w:basedOn w:val="ppCodeIndent"/>
    <w:rsid w:val="00D72CE9"/>
    <w:pPr>
      <w:numPr>
        <w:ilvl w:val="3"/>
      </w:numPr>
      <w:ind w:left="1440"/>
    </w:pPr>
  </w:style>
  <w:style w:type="paragraph" w:customStyle="1" w:styleId="ppCodeLanguage">
    <w:name w:val="pp Code Language"/>
    <w:basedOn w:val="Normal"/>
    <w:next w:val="ppCode"/>
    <w:qFormat/>
    <w:rsid w:val="00D72CE9"/>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72CE9"/>
    <w:pPr>
      <w:numPr>
        <w:ilvl w:val="2"/>
      </w:numPr>
      <w:ind w:left="720"/>
    </w:pPr>
  </w:style>
  <w:style w:type="paragraph" w:customStyle="1" w:styleId="ppCodeLanguageIndent2">
    <w:name w:val="pp Code Language Indent 2"/>
    <w:basedOn w:val="ppCodeLanguageIndent"/>
    <w:next w:val="ppCodeIndent2"/>
    <w:rsid w:val="00D72CE9"/>
    <w:pPr>
      <w:numPr>
        <w:ilvl w:val="3"/>
      </w:numPr>
      <w:ind w:left="1440"/>
    </w:pPr>
  </w:style>
  <w:style w:type="paragraph" w:customStyle="1" w:styleId="ppCodeLanguageTable">
    <w:name w:val="pp Code Language Table"/>
    <w:basedOn w:val="ppCodeLanguage"/>
    <w:next w:val="Normal"/>
    <w:rsid w:val="008408C9"/>
    <w:pPr>
      <w:numPr>
        <w:ilvl w:val="0"/>
        <w:numId w:val="0"/>
      </w:numPr>
    </w:pPr>
  </w:style>
  <w:style w:type="paragraph" w:customStyle="1" w:styleId="ppCodeTable">
    <w:name w:val="pp Code Table"/>
    <w:basedOn w:val="ppCode"/>
    <w:rsid w:val="008408C9"/>
    <w:pPr>
      <w:numPr>
        <w:ilvl w:val="0"/>
        <w:numId w:val="0"/>
      </w:numPr>
    </w:pPr>
  </w:style>
  <w:style w:type="paragraph" w:customStyle="1" w:styleId="ppFigure">
    <w:name w:val="pp Figure"/>
    <w:basedOn w:val="Normal"/>
    <w:next w:val="Normal"/>
    <w:qFormat/>
    <w:rsid w:val="00D72CE9"/>
    <w:pPr>
      <w:numPr>
        <w:ilvl w:val="1"/>
        <w:numId w:val="7"/>
      </w:numPr>
      <w:spacing w:after="240"/>
      <w:ind w:left="0"/>
    </w:pPr>
  </w:style>
  <w:style w:type="paragraph" w:customStyle="1" w:styleId="ppFigureCaption">
    <w:name w:val="pp Figure Caption"/>
    <w:basedOn w:val="Normal"/>
    <w:next w:val="ppBodyText"/>
    <w:qFormat/>
    <w:rsid w:val="00D72CE9"/>
    <w:pPr>
      <w:numPr>
        <w:ilvl w:val="1"/>
        <w:numId w:val="6"/>
      </w:numPr>
      <w:ind w:left="0"/>
    </w:pPr>
    <w:rPr>
      <w:b/>
      <w:color w:val="003399"/>
    </w:rPr>
  </w:style>
  <w:style w:type="paragraph" w:customStyle="1" w:styleId="ppFigureCaptionIndent">
    <w:name w:val="pp Figure Caption Indent"/>
    <w:basedOn w:val="ppFigureCaption"/>
    <w:next w:val="ppBodyTextIndent"/>
    <w:rsid w:val="00D72CE9"/>
    <w:pPr>
      <w:numPr>
        <w:ilvl w:val="2"/>
      </w:numPr>
      <w:ind w:left="720"/>
    </w:pPr>
  </w:style>
  <w:style w:type="paragraph" w:customStyle="1" w:styleId="ppFigureCaptionIndent2">
    <w:name w:val="pp Figure Caption Indent 2"/>
    <w:basedOn w:val="ppFigureCaptionIndent"/>
    <w:next w:val="ppBodyTextIndent2"/>
    <w:rsid w:val="00D72CE9"/>
    <w:pPr>
      <w:numPr>
        <w:ilvl w:val="3"/>
      </w:numPr>
      <w:ind w:left="1440"/>
    </w:pPr>
  </w:style>
  <w:style w:type="paragraph" w:customStyle="1" w:styleId="ppFigureIndent">
    <w:name w:val="pp Figure Indent"/>
    <w:basedOn w:val="ppFigure"/>
    <w:next w:val="Normal"/>
    <w:rsid w:val="00D72CE9"/>
    <w:pPr>
      <w:numPr>
        <w:ilvl w:val="2"/>
      </w:numPr>
      <w:ind w:left="720"/>
    </w:pPr>
  </w:style>
  <w:style w:type="paragraph" w:customStyle="1" w:styleId="ppFigureIndent2">
    <w:name w:val="pp Figure Indent 2"/>
    <w:basedOn w:val="ppFigureIndent"/>
    <w:next w:val="Normal"/>
    <w:rsid w:val="00D72CE9"/>
    <w:pPr>
      <w:numPr>
        <w:ilvl w:val="3"/>
      </w:numPr>
      <w:ind w:left="1440"/>
    </w:pPr>
  </w:style>
  <w:style w:type="paragraph" w:customStyle="1" w:styleId="ppFigureNumber">
    <w:name w:val="pp Figure Number"/>
    <w:basedOn w:val="Normal"/>
    <w:next w:val="ppFigureCaption"/>
    <w:rsid w:val="00D72CE9"/>
    <w:pPr>
      <w:numPr>
        <w:ilvl w:val="1"/>
        <w:numId w:val="8"/>
      </w:numPr>
      <w:spacing w:after="0"/>
      <w:ind w:left="0"/>
    </w:pPr>
    <w:rPr>
      <w:b/>
    </w:rPr>
  </w:style>
  <w:style w:type="paragraph" w:customStyle="1" w:styleId="ppFigureNumberIndent">
    <w:name w:val="pp Figure Number Indent"/>
    <w:basedOn w:val="ppFigureNumber"/>
    <w:next w:val="ppFigureCaptionIndent"/>
    <w:rsid w:val="00D72CE9"/>
    <w:pPr>
      <w:numPr>
        <w:ilvl w:val="2"/>
      </w:numPr>
      <w:ind w:left="720"/>
    </w:pPr>
  </w:style>
  <w:style w:type="paragraph" w:customStyle="1" w:styleId="ppFigureNumberIndent2">
    <w:name w:val="pp Figure Number Indent 2"/>
    <w:basedOn w:val="ppFigureNumberIndent"/>
    <w:next w:val="ppFigureCaptionIndent2"/>
    <w:rsid w:val="00D72CE9"/>
    <w:pPr>
      <w:numPr>
        <w:ilvl w:val="3"/>
      </w:numPr>
      <w:ind w:left="1440"/>
    </w:pPr>
  </w:style>
  <w:style w:type="paragraph" w:customStyle="1" w:styleId="ppListBodyText">
    <w:name w:val="pp List Body Text"/>
    <w:basedOn w:val="Normal"/>
    <w:rsid w:val="008408C9"/>
  </w:style>
  <w:style w:type="paragraph" w:customStyle="1" w:styleId="ppNumberList">
    <w:name w:val="pp Number List"/>
    <w:basedOn w:val="Normal"/>
    <w:rsid w:val="00D72CE9"/>
    <w:pPr>
      <w:numPr>
        <w:ilvl w:val="1"/>
        <w:numId w:val="12"/>
      </w:numPr>
      <w:tabs>
        <w:tab w:val="left" w:pos="1440"/>
      </w:tabs>
      <w:ind w:left="754" w:hanging="357"/>
    </w:pPr>
  </w:style>
  <w:style w:type="paragraph" w:customStyle="1" w:styleId="ppListEnd">
    <w:name w:val="pp List End"/>
    <w:basedOn w:val="ppNumberList"/>
    <w:next w:val="ppBodyText"/>
    <w:rsid w:val="00D72CE9"/>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72CE9"/>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D72CE9"/>
    <w:pPr>
      <w:numPr>
        <w:ilvl w:val="0"/>
        <w:numId w:val="0"/>
      </w:numPr>
    </w:pPr>
  </w:style>
  <w:style w:type="paragraph" w:customStyle="1" w:styleId="ppNoteIndent">
    <w:name w:val="pp Note Indent"/>
    <w:basedOn w:val="ppNote"/>
    <w:rsid w:val="00D72CE9"/>
    <w:pPr>
      <w:numPr>
        <w:ilvl w:val="2"/>
      </w:numPr>
      <w:ind w:left="862"/>
    </w:pPr>
  </w:style>
  <w:style w:type="paragraph" w:customStyle="1" w:styleId="ppNoteIndent2">
    <w:name w:val="pp Note Indent 2"/>
    <w:basedOn w:val="ppNoteIndent"/>
    <w:rsid w:val="00D72CE9"/>
    <w:pPr>
      <w:numPr>
        <w:ilvl w:val="3"/>
      </w:numPr>
      <w:ind w:left="1584"/>
    </w:pPr>
  </w:style>
  <w:style w:type="paragraph" w:customStyle="1" w:styleId="ppNumberListIndent">
    <w:name w:val="pp Number List Indent"/>
    <w:basedOn w:val="ppNumberList"/>
    <w:rsid w:val="00D72CE9"/>
    <w:pPr>
      <w:numPr>
        <w:ilvl w:val="2"/>
      </w:numPr>
      <w:tabs>
        <w:tab w:val="clear" w:pos="1440"/>
        <w:tab w:val="left" w:pos="2160"/>
      </w:tabs>
      <w:ind w:left="1434" w:hanging="357"/>
    </w:pPr>
  </w:style>
  <w:style w:type="paragraph" w:customStyle="1" w:styleId="ppNumberListTable">
    <w:name w:val="pp Number List Table"/>
    <w:basedOn w:val="ppNumberList"/>
    <w:rsid w:val="00D72CE9"/>
    <w:pPr>
      <w:numPr>
        <w:ilvl w:val="0"/>
        <w:numId w:val="0"/>
      </w:numPr>
      <w:tabs>
        <w:tab w:val="left" w:pos="403"/>
      </w:tabs>
    </w:pPr>
    <w:rPr>
      <w:sz w:val="18"/>
    </w:rPr>
  </w:style>
  <w:style w:type="paragraph" w:customStyle="1" w:styleId="ppProcedureStart">
    <w:name w:val="pp Procedure Start"/>
    <w:basedOn w:val="Normal"/>
    <w:next w:val="ppNumberList"/>
    <w:rsid w:val="00D72CE9"/>
    <w:pPr>
      <w:spacing w:before="80" w:after="80"/>
    </w:pPr>
    <w:rPr>
      <w:rFonts w:cs="Arial"/>
      <w:b/>
      <w:szCs w:val="20"/>
    </w:rPr>
  </w:style>
  <w:style w:type="paragraph" w:customStyle="1" w:styleId="ppSection">
    <w:name w:val="pp Section"/>
    <w:basedOn w:val="Heading1"/>
    <w:next w:val="Normal"/>
    <w:rsid w:val="00D72CE9"/>
    <w:rPr>
      <w:color w:val="333399"/>
    </w:rPr>
  </w:style>
  <w:style w:type="paragraph" w:customStyle="1" w:styleId="ppShowMe">
    <w:name w:val="pp Show Me"/>
    <w:basedOn w:val="Normal"/>
    <w:next w:val="ppBodyText"/>
    <w:rsid w:val="008408C9"/>
    <w:rPr>
      <w:rFonts w:ascii="Britannic Bold" w:hAnsi="Britannic Bold"/>
      <w:color w:val="000080"/>
      <w:szCs w:val="20"/>
    </w:rPr>
  </w:style>
  <w:style w:type="table" w:customStyle="1" w:styleId="ppTableGrid">
    <w:name w:val="pp Table Grid"/>
    <w:basedOn w:val="ppTableList"/>
    <w:rsid w:val="00D72CE9"/>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72CE9"/>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72CE9"/>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72CE9"/>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D72CE9"/>
  </w:style>
  <w:style w:type="table" w:styleId="TableGrid">
    <w:name w:val="Table Grid"/>
    <w:basedOn w:val="TableNormal"/>
    <w:rsid w:val="00D72CE9"/>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72CE9"/>
    <w:rPr>
      <w:szCs w:val="20"/>
    </w:rPr>
  </w:style>
  <w:style w:type="character" w:customStyle="1" w:styleId="FootnoteTextChar">
    <w:name w:val="Footnote Text Char"/>
    <w:basedOn w:val="DefaultParagraphFont"/>
    <w:link w:val="FootnoteText"/>
    <w:uiPriority w:val="99"/>
    <w:rsid w:val="00D72CE9"/>
    <w:rPr>
      <w:rFonts w:eastAsiaTheme="minorEastAsia"/>
      <w:szCs w:val="20"/>
      <w:lang w:val="en-US" w:bidi="en-US"/>
    </w:rPr>
  </w:style>
  <w:style w:type="paragraph" w:styleId="Header">
    <w:name w:val="header"/>
    <w:basedOn w:val="Normal"/>
    <w:link w:val="HeaderChar"/>
    <w:uiPriority w:val="99"/>
    <w:semiHidden/>
    <w:unhideWhenUsed/>
    <w:rsid w:val="00D72CE9"/>
    <w:pPr>
      <w:tabs>
        <w:tab w:val="center" w:pos="4680"/>
        <w:tab w:val="right" w:pos="9360"/>
      </w:tabs>
    </w:pPr>
  </w:style>
  <w:style w:type="character" w:customStyle="1" w:styleId="HeaderChar">
    <w:name w:val="Header Char"/>
    <w:basedOn w:val="DefaultParagraphFont"/>
    <w:link w:val="Header"/>
    <w:uiPriority w:val="99"/>
    <w:semiHidden/>
    <w:rsid w:val="00D72CE9"/>
    <w:rPr>
      <w:rFonts w:eastAsiaTheme="minorEastAsia"/>
      <w:lang w:val="en-US" w:bidi="en-US"/>
    </w:rPr>
  </w:style>
  <w:style w:type="paragraph" w:styleId="Footer">
    <w:name w:val="footer"/>
    <w:basedOn w:val="Normal"/>
    <w:link w:val="FooterChar"/>
    <w:uiPriority w:val="99"/>
    <w:semiHidden/>
    <w:unhideWhenUsed/>
    <w:rsid w:val="00D72CE9"/>
    <w:pPr>
      <w:tabs>
        <w:tab w:val="center" w:pos="4680"/>
        <w:tab w:val="right" w:pos="9360"/>
      </w:tabs>
    </w:pPr>
  </w:style>
  <w:style w:type="character" w:customStyle="1" w:styleId="FooterChar">
    <w:name w:val="Footer Char"/>
    <w:basedOn w:val="DefaultParagraphFont"/>
    <w:link w:val="Footer"/>
    <w:uiPriority w:val="99"/>
    <w:semiHidden/>
    <w:rsid w:val="00D72CE9"/>
    <w:rPr>
      <w:rFonts w:eastAsiaTheme="minorEastAsia"/>
      <w:lang w:val="en-US" w:bidi="en-US"/>
    </w:rPr>
  </w:style>
  <w:style w:type="character" w:customStyle="1" w:styleId="ppBulletListChar">
    <w:name w:val="pp Bullet List Char"/>
    <w:basedOn w:val="DefaultParagraphFont"/>
    <w:link w:val="ppBulletList"/>
    <w:rsid w:val="00D72CE9"/>
    <w:rPr>
      <w:rFonts w:eastAsiaTheme="minorEastAsia"/>
      <w:lang w:val="en-US" w:bidi="en-US"/>
    </w:rPr>
  </w:style>
  <w:style w:type="paragraph" w:styleId="Title">
    <w:name w:val="Title"/>
    <w:basedOn w:val="Normal"/>
    <w:next w:val="Normal"/>
    <w:link w:val="TitleChar"/>
    <w:uiPriority w:val="10"/>
    <w:qFormat/>
    <w:rsid w:val="00D72C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CE9"/>
    <w:rPr>
      <w:rFonts w:asciiTheme="majorHAnsi" w:eastAsiaTheme="majorEastAsia" w:hAnsiTheme="majorHAnsi"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D72CE9"/>
    <w:rPr>
      <w:color w:val="808080"/>
    </w:rPr>
  </w:style>
  <w:style w:type="paragraph" w:styleId="BalloonText">
    <w:name w:val="Balloon Text"/>
    <w:basedOn w:val="Normal"/>
    <w:link w:val="BalloonTextChar"/>
    <w:uiPriority w:val="99"/>
    <w:semiHidden/>
    <w:unhideWhenUsed/>
    <w:rsid w:val="00D72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CE9"/>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D72CE9"/>
    <w:pPr>
      <w:spacing w:after="200" w:line="240" w:lineRule="auto"/>
    </w:pPr>
    <w:rPr>
      <w:b/>
      <w:bCs/>
      <w:color w:val="4F81BD" w:themeColor="accent1"/>
      <w:sz w:val="18"/>
      <w:szCs w:val="18"/>
    </w:rPr>
  </w:style>
  <w:style w:type="table" w:customStyle="1" w:styleId="ppTable">
    <w:name w:val="pp Table"/>
    <w:basedOn w:val="TableNormal"/>
    <w:uiPriority w:val="99"/>
    <w:rsid w:val="00D72CE9"/>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72CE9"/>
    <w:pPr>
      <w:numPr>
        <w:ilvl w:val="4"/>
      </w:numPr>
    </w:pPr>
  </w:style>
  <w:style w:type="paragraph" w:customStyle="1" w:styleId="ppBulletListIndent2">
    <w:name w:val="pp Bullet List Indent 2"/>
    <w:basedOn w:val="ppBulletListIndent"/>
    <w:qFormat/>
    <w:rsid w:val="00D72CE9"/>
    <w:pPr>
      <w:numPr>
        <w:ilvl w:val="3"/>
      </w:numPr>
      <w:ind w:left="2115" w:hanging="357"/>
    </w:pPr>
  </w:style>
  <w:style w:type="paragraph" w:customStyle="1" w:styleId="ppNumberListIndent2">
    <w:name w:val="pp Number List Indent 2"/>
    <w:basedOn w:val="ppNumberListIndent"/>
    <w:qFormat/>
    <w:rsid w:val="00D72CE9"/>
    <w:pPr>
      <w:numPr>
        <w:ilvl w:val="3"/>
      </w:numPr>
      <w:ind w:left="2115" w:hanging="357"/>
    </w:pPr>
  </w:style>
  <w:style w:type="paragraph" w:customStyle="1" w:styleId="ppCodeIndent3">
    <w:name w:val="pp Code Indent 3"/>
    <w:basedOn w:val="ppCodeIndent2"/>
    <w:qFormat/>
    <w:rsid w:val="00D72CE9"/>
    <w:pPr>
      <w:numPr>
        <w:ilvl w:val="4"/>
      </w:numPr>
    </w:pPr>
  </w:style>
  <w:style w:type="paragraph" w:customStyle="1" w:styleId="ppCodeLanguageIndent3">
    <w:name w:val="pp Code Language Indent 3"/>
    <w:basedOn w:val="ppCodeLanguageIndent2"/>
    <w:next w:val="ppCodeIndent3"/>
    <w:qFormat/>
    <w:rsid w:val="00D72CE9"/>
    <w:pPr>
      <w:numPr>
        <w:ilvl w:val="4"/>
      </w:numPr>
    </w:pPr>
  </w:style>
  <w:style w:type="paragraph" w:customStyle="1" w:styleId="ppNoteIndent3">
    <w:name w:val="pp Note Indent 3"/>
    <w:basedOn w:val="ppNoteIndent2"/>
    <w:qFormat/>
    <w:rsid w:val="00D72CE9"/>
    <w:pPr>
      <w:numPr>
        <w:ilvl w:val="4"/>
      </w:numPr>
    </w:pPr>
  </w:style>
  <w:style w:type="paragraph" w:customStyle="1" w:styleId="ppFigureIndent3">
    <w:name w:val="pp Figure Indent 3"/>
    <w:basedOn w:val="ppFigureIndent2"/>
    <w:qFormat/>
    <w:rsid w:val="00D72CE9"/>
    <w:pPr>
      <w:numPr>
        <w:ilvl w:val="4"/>
      </w:numPr>
    </w:pPr>
  </w:style>
  <w:style w:type="paragraph" w:customStyle="1" w:styleId="ppFigureCaptionIndent3">
    <w:name w:val="pp Figure Caption Indent 3"/>
    <w:basedOn w:val="ppFigureCaptionIndent2"/>
    <w:qFormat/>
    <w:rsid w:val="00D72CE9"/>
    <w:pPr>
      <w:numPr>
        <w:ilvl w:val="4"/>
      </w:numPr>
    </w:pPr>
  </w:style>
  <w:style w:type="paragraph" w:customStyle="1" w:styleId="ppFigureNumberIndent3">
    <w:name w:val="pp Figure Number Indent 3"/>
    <w:basedOn w:val="ppFigureNumberIndent2"/>
    <w:qFormat/>
    <w:rsid w:val="00D72CE9"/>
    <w:pPr>
      <w:numPr>
        <w:ilvl w:val="4"/>
      </w:numPr>
      <w:ind w:left="2160" w:firstLine="0"/>
    </w:pPr>
  </w:style>
  <w:style w:type="character" w:styleId="Hyperlink">
    <w:name w:val="Hyperlink"/>
    <w:basedOn w:val="DefaultParagraphFont"/>
    <w:uiPriority w:val="99"/>
    <w:unhideWhenUsed/>
    <w:rsid w:val="00CC71AD"/>
    <w:rPr>
      <w:color w:val="0000FF" w:themeColor="hyperlink"/>
      <w:u w:val="single"/>
    </w:rPr>
  </w:style>
  <w:style w:type="paragraph" w:customStyle="1" w:styleId="Bodynoindent">
    <w:name w:val="Body no indent"/>
    <w:basedOn w:val="Normal"/>
    <w:next w:val="Normal"/>
    <w:rsid w:val="00CC71AD"/>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CC71AD"/>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CC71AD"/>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CC71AD"/>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3">
    <w:name w:val="toc 3"/>
    <w:basedOn w:val="Normal"/>
    <w:next w:val="Normal"/>
    <w:autoRedefine/>
    <w:uiPriority w:val="39"/>
    <w:unhideWhenUsed/>
    <w:rsid w:val="00CC71A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408C9"/>
    <w:pPr>
      <w:spacing w:after="120"/>
    </w:pPr>
    <w:rPr>
      <w:rFonts w:eastAsiaTheme="minorEastAsia"/>
      <w:lang w:val="en-US" w:bidi="en-US"/>
    </w:rPr>
  </w:style>
  <w:style w:type="paragraph" w:styleId="Heading1">
    <w:name w:val="heading 1"/>
    <w:basedOn w:val="Normal"/>
    <w:next w:val="ppBodyText"/>
    <w:link w:val="Heading1Char"/>
    <w:qFormat/>
    <w:rsid w:val="008408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8408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8408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8408C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08C9"/>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rsid w:val="008408C9"/>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8408C9"/>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8408C9"/>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8408C9"/>
    <w:pPr>
      <w:numPr>
        <w:ilvl w:val="1"/>
        <w:numId w:val="18"/>
      </w:numPr>
      <w:spacing w:after="120"/>
    </w:pPr>
    <w:rPr>
      <w:rFonts w:eastAsiaTheme="minorEastAsia"/>
      <w:lang w:val="en-US" w:bidi="en-US"/>
    </w:rPr>
  </w:style>
  <w:style w:type="paragraph" w:customStyle="1" w:styleId="ppBodyTextIndent">
    <w:name w:val="pp Body Text Indent"/>
    <w:basedOn w:val="ppBodyText"/>
    <w:rsid w:val="008408C9"/>
    <w:pPr>
      <w:numPr>
        <w:ilvl w:val="2"/>
      </w:numPr>
    </w:pPr>
  </w:style>
  <w:style w:type="paragraph" w:customStyle="1" w:styleId="ppBodyTextIndent2">
    <w:name w:val="pp Body Text Indent 2"/>
    <w:basedOn w:val="ppBodyTextIndent"/>
    <w:rsid w:val="008408C9"/>
    <w:pPr>
      <w:numPr>
        <w:ilvl w:val="3"/>
      </w:numPr>
    </w:pPr>
  </w:style>
  <w:style w:type="paragraph" w:customStyle="1" w:styleId="ppBulletList">
    <w:name w:val="pp Bullet List"/>
    <w:basedOn w:val="ppNumberList"/>
    <w:link w:val="ppBulletListChar"/>
    <w:qFormat/>
    <w:rsid w:val="008408C9"/>
    <w:pPr>
      <w:numPr>
        <w:numId w:val="3"/>
      </w:numPr>
      <w:tabs>
        <w:tab w:val="clear" w:pos="1440"/>
      </w:tabs>
      <w:ind w:left="754" w:hanging="357"/>
    </w:pPr>
  </w:style>
  <w:style w:type="paragraph" w:customStyle="1" w:styleId="ppBulletListIndent">
    <w:name w:val="pp Bullet List Indent"/>
    <w:basedOn w:val="ppBulletList"/>
    <w:rsid w:val="008408C9"/>
    <w:pPr>
      <w:numPr>
        <w:ilvl w:val="2"/>
      </w:numPr>
      <w:ind w:left="1434" w:hanging="357"/>
    </w:pPr>
  </w:style>
  <w:style w:type="paragraph" w:customStyle="1" w:styleId="ppBulletListTable">
    <w:name w:val="pp Bullet List Table"/>
    <w:basedOn w:val="Normal"/>
    <w:uiPriority w:val="11"/>
    <w:rsid w:val="008408C9"/>
    <w:pPr>
      <w:numPr>
        <w:numId w:val="1"/>
      </w:numPr>
      <w:tabs>
        <w:tab w:val="left" w:pos="403"/>
      </w:tabs>
      <w:spacing w:before="100"/>
    </w:pPr>
    <w:rPr>
      <w:sz w:val="18"/>
    </w:rPr>
  </w:style>
  <w:style w:type="paragraph" w:customStyle="1" w:styleId="ppChapterNumber">
    <w:name w:val="pp Chapter Number"/>
    <w:next w:val="Normal"/>
    <w:uiPriority w:val="14"/>
    <w:rsid w:val="008408C9"/>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8408C9"/>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8408C9"/>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408C9"/>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8408C9"/>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8408C9"/>
    <w:pPr>
      <w:numPr>
        <w:ilvl w:val="2"/>
      </w:numPr>
      <w:ind w:left="720"/>
    </w:pPr>
  </w:style>
  <w:style w:type="paragraph" w:customStyle="1" w:styleId="ppCodeIndent2">
    <w:name w:val="pp Code Indent 2"/>
    <w:basedOn w:val="ppCodeIndent"/>
    <w:rsid w:val="008408C9"/>
    <w:pPr>
      <w:numPr>
        <w:ilvl w:val="3"/>
      </w:numPr>
      <w:ind w:left="1440"/>
    </w:pPr>
  </w:style>
  <w:style w:type="paragraph" w:customStyle="1" w:styleId="ppCodeLanguage">
    <w:name w:val="pp Code Language"/>
    <w:basedOn w:val="Normal"/>
    <w:next w:val="ppCode"/>
    <w:qFormat/>
    <w:rsid w:val="008408C9"/>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408C9"/>
    <w:pPr>
      <w:numPr>
        <w:ilvl w:val="2"/>
      </w:numPr>
      <w:ind w:left="720"/>
    </w:pPr>
  </w:style>
  <w:style w:type="paragraph" w:customStyle="1" w:styleId="ppCodeLanguageIndent2">
    <w:name w:val="pp Code Language Indent 2"/>
    <w:basedOn w:val="ppCodeLanguageIndent"/>
    <w:next w:val="ppCodeIndent2"/>
    <w:rsid w:val="008408C9"/>
    <w:pPr>
      <w:numPr>
        <w:ilvl w:val="3"/>
      </w:numPr>
      <w:ind w:left="1440"/>
    </w:pPr>
  </w:style>
  <w:style w:type="paragraph" w:customStyle="1" w:styleId="ppCodeLanguageTable">
    <w:name w:val="pp Code Language Table"/>
    <w:basedOn w:val="ppCodeLanguage"/>
    <w:next w:val="Normal"/>
    <w:rsid w:val="008408C9"/>
    <w:pPr>
      <w:numPr>
        <w:ilvl w:val="0"/>
        <w:numId w:val="0"/>
      </w:numPr>
    </w:pPr>
  </w:style>
  <w:style w:type="paragraph" w:customStyle="1" w:styleId="ppCodeTable">
    <w:name w:val="pp Code Table"/>
    <w:basedOn w:val="ppCode"/>
    <w:rsid w:val="008408C9"/>
    <w:pPr>
      <w:numPr>
        <w:ilvl w:val="0"/>
        <w:numId w:val="0"/>
      </w:numPr>
    </w:pPr>
  </w:style>
  <w:style w:type="paragraph" w:customStyle="1" w:styleId="ppFigure">
    <w:name w:val="pp Figure"/>
    <w:basedOn w:val="Normal"/>
    <w:next w:val="Normal"/>
    <w:qFormat/>
    <w:rsid w:val="008408C9"/>
    <w:pPr>
      <w:numPr>
        <w:ilvl w:val="1"/>
        <w:numId w:val="7"/>
      </w:numPr>
      <w:spacing w:after="0"/>
      <w:ind w:left="0"/>
    </w:pPr>
  </w:style>
  <w:style w:type="paragraph" w:customStyle="1" w:styleId="ppFigureCaption">
    <w:name w:val="pp Figure Caption"/>
    <w:basedOn w:val="Normal"/>
    <w:next w:val="ppBodyText"/>
    <w:qFormat/>
    <w:rsid w:val="008408C9"/>
    <w:pPr>
      <w:numPr>
        <w:ilvl w:val="1"/>
        <w:numId w:val="6"/>
      </w:numPr>
      <w:ind w:left="0"/>
    </w:pPr>
    <w:rPr>
      <w:i/>
    </w:rPr>
  </w:style>
  <w:style w:type="paragraph" w:customStyle="1" w:styleId="ppFigureCaptionIndent">
    <w:name w:val="pp Figure Caption Indent"/>
    <w:basedOn w:val="ppFigureCaption"/>
    <w:next w:val="ppBodyTextIndent"/>
    <w:rsid w:val="008408C9"/>
    <w:pPr>
      <w:numPr>
        <w:ilvl w:val="2"/>
      </w:numPr>
      <w:ind w:left="720"/>
    </w:pPr>
  </w:style>
  <w:style w:type="paragraph" w:customStyle="1" w:styleId="ppFigureCaptionIndent2">
    <w:name w:val="pp Figure Caption Indent 2"/>
    <w:basedOn w:val="ppFigureCaptionIndent"/>
    <w:next w:val="ppBodyTextIndent2"/>
    <w:rsid w:val="008408C9"/>
    <w:pPr>
      <w:numPr>
        <w:ilvl w:val="3"/>
      </w:numPr>
      <w:ind w:left="1440"/>
    </w:pPr>
  </w:style>
  <w:style w:type="paragraph" w:customStyle="1" w:styleId="ppFigureIndent">
    <w:name w:val="pp Figure Indent"/>
    <w:basedOn w:val="ppFigure"/>
    <w:next w:val="Normal"/>
    <w:rsid w:val="008408C9"/>
    <w:pPr>
      <w:numPr>
        <w:ilvl w:val="2"/>
      </w:numPr>
      <w:ind w:left="720"/>
    </w:pPr>
  </w:style>
  <w:style w:type="paragraph" w:customStyle="1" w:styleId="ppFigureIndent2">
    <w:name w:val="pp Figure Indent 2"/>
    <w:basedOn w:val="ppFigureIndent"/>
    <w:next w:val="Normal"/>
    <w:rsid w:val="008408C9"/>
    <w:pPr>
      <w:numPr>
        <w:ilvl w:val="3"/>
      </w:numPr>
      <w:ind w:left="1440"/>
    </w:pPr>
  </w:style>
  <w:style w:type="paragraph" w:customStyle="1" w:styleId="ppFigureNumber">
    <w:name w:val="pp Figure Number"/>
    <w:basedOn w:val="Normal"/>
    <w:next w:val="ppFigureCaption"/>
    <w:rsid w:val="008408C9"/>
    <w:pPr>
      <w:numPr>
        <w:ilvl w:val="1"/>
        <w:numId w:val="8"/>
      </w:numPr>
      <w:spacing w:after="0"/>
      <w:ind w:left="0"/>
    </w:pPr>
    <w:rPr>
      <w:b/>
    </w:rPr>
  </w:style>
  <w:style w:type="paragraph" w:customStyle="1" w:styleId="ppFigureNumberIndent">
    <w:name w:val="pp Figure Number Indent"/>
    <w:basedOn w:val="ppFigureNumber"/>
    <w:next w:val="ppFigureCaptionIndent"/>
    <w:rsid w:val="008408C9"/>
    <w:pPr>
      <w:numPr>
        <w:ilvl w:val="2"/>
      </w:numPr>
      <w:ind w:left="720"/>
    </w:pPr>
  </w:style>
  <w:style w:type="paragraph" w:customStyle="1" w:styleId="ppFigureNumberIndent2">
    <w:name w:val="pp Figure Number Indent 2"/>
    <w:basedOn w:val="ppFigureNumberIndent"/>
    <w:next w:val="ppFigureCaptionIndent2"/>
    <w:rsid w:val="008408C9"/>
    <w:pPr>
      <w:numPr>
        <w:ilvl w:val="3"/>
      </w:numPr>
      <w:ind w:left="1440"/>
    </w:pPr>
  </w:style>
  <w:style w:type="paragraph" w:customStyle="1" w:styleId="ppListBodyText">
    <w:name w:val="pp List Body Text"/>
    <w:basedOn w:val="Normal"/>
    <w:rsid w:val="008408C9"/>
  </w:style>
  <w:style w:type="paragraph" w:customStyle="1" w:styleId="ppNumberList">
    <w:name w:val="pp Number List"/>
    <w:basedOn w:val="Normal"/>
    <w:rsid w:val="008408C9"/>
    <w:pPr>
      <w:numPr>
        <w:ilvl w:val="1"/>
        <w:numId w:val="10"/>
      </w:numPr>
      <w:tabs>
        <w:tab w:val="left" w:pos="1440"/>
      </w:tabs>
      <w:ind w:left="754" w:hanging="357"/>
    </w:pPr>
  </w:style>
  <w:style w:type="paragraph" w:customStyle="1" w:styleId="ppListEnd">
    <w:name w:val="pp List End"/>
    <w:basedOn w:val="ppNumberList"/>
    <w:next w:val="ppBodyText"/>
    <w:rsid w:val="008408C9"/>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8408C9"/>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8408C9"/>
    <w:pPr>
      <w:numPr>
        <w:ilvl w:val="0"/>
        <w:numId w:val="0"/>
      </w:numPr>
    </w:pPr>
  </w:style>
  <w:style w:type="paragraph" w:customStyle="1" w:styleId="ppNoteIndent">
    <w:name w:val="pp Note Indent"/>
    <w:basedOn w:val="ppNote"/>
    <w:rsid w:val="008408C9"/>
    <w:pPr>
      <w:numPr>
        <w:ilvl w:val="2"/>
      </w:numPr>
      <w:ind w:left="862"/>
    </w:pPr>
  </w:style>
  <w:style w:type="paragraph" w:customStyle="1" w:styleId="ppNoteIndent2">
    <w:name w:val="pp Note Indent 2"/>
    <w:basedOn w:val="ppNoteIndent"/>
    <w:rsid w:val="008408C9"/>
    <w:pPr>
      <w:numPr>
        <w:ilvl w:val="3"/>
      </w:numPr>
      <w:ind w:left="1584"/>
    </w:pPr>
  </w:style>
  <w:style w:type="paragraph" w:customStyle="1" w:styleId="ppNumberListIndent">
    <w:name w:val="pp Number List Indent"/>
    <w:basedOn w:val="ppNumberList"/>
    <w:rsid w:val="008408C9"/>
    <w:pPr>
      <w:numPr>
        <w:ilvl w:val="2"/>
      </w:numPr>
      <w:tabs>
        <w:tab w:val="clear" w:pos="1440"/>
        <w:tab w:val="left" w:pos="2160"/>
      </w:tabs>
      <w:ind w:left="1434" w:hanging="357"/>
    </w:pPr>
  </w:style>
  <w:style w:type="paragraph" w:customStyle="1" w:styleId="ppNumberListTable">
    <w:name w:val="pp Number List Table"/>
    <w:basedOn w:val="ppNumberList"/>
    <w:rsid w:val="008408C9"/>
    <w:pPr>
      <w:numPr>
        <w:ilvl w:val="0"/>
        <w:numId w:val="0"/>
      </w:numPr>
      <w:tabs>
        <w:tab w:val="left" w:pos="403"/>
      </w:tabs>
    </w:pPr>
    <w:rPr>
      <w:sz w:val="18"/>
    </w:rPr>
  </w:style>
  <w:style w:type="paragraph" w:customStyle="1" w:styleId="ppProcedureStart">
    <w:name w:val="pp Procedure Start"/>
    <w:basedOn w:val="Normal"/>
    <w:next w:val="ppNumberList"/>
    <w:rsid w:val="008408C9"/>
    <w:pPr>
      <w:spacing w:before="80" w:after="80"/>
    </w:pPr>
    <w:rPr>
      <w:rFonts w:cs="Arial"/>
      <w:b/>
      <w:szCs w:val="20"/>
    </w:rPr>
  </w:style>
  <w:style w:type="paragraph" w:customStyle="1" w:styleId="ppSection">
    <w:name w:val="pp Section"/>
    <w:basedOn w:val="Heading1"/>
    <w:next w:val="Normal"/>
    <w:rsid w:val="008408C9"/>
    <w:rPr>
      <w:color w:val="333399"/>
    </w:rPr>
  </w:style>
  <w:style w:type="paragraph" w:customStyle="1" w:styleId="ppShowMe">
    <w:name w:val="pp Show Me"/>
    <w:basedOn w:val="Normal"/>
    <w:next w:val="ppBodyText"/>
    <w:rsid w:val="008408C9"/>
    <w:rPr>
      <w:rFonts w:ascii="Britannic Bold" w:hAnsi="Britannic Bold"/>
      <w:color w:val="000080"/>
      <w:szCs w:val="20"/>
    </w:rPr>
  </w:style>
  <w:style w:type="table" w:customStyle="1" w:styleId="ppTableGrid">
    <w:name w:val="pp Table Grid"/>
    <w:basedOn w:val="ppTableList"/>
    <w:rsid w:val="008408C9"/>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408C9"/>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408C9"/>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408C9"/>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8408C9"/>
  </w:style>
  <w:style w:type="table" w:styleId="TableGrid">
    <w:name w:val="Table Grid"/>
    <w:basedOn w:val="TableNormal"/>
    <w:rsid w:val="008408C9"/>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408C9"/>
    <w:rPr>
      <w:szCs w:val="20"/>
    </w:rPr>
  </w:style>
  <w:style w:type="character" w:customStyle="1" w:styleId="FootnoteTextChar">
    <w:name w:val="Footnote Text Char"/>
    <w:basedOn w:val="DefaultParagraphFont"/>
    <w:link w:val="FootnoteText"/>
    <w:uiPriority w:val="99"/>
    <w:rsid w:val="008408C9"/>
    <w:rPr>
      <w:rFonts w:eastAsiaTheme="minorEastAsia"/>
      <w:szCs w:val="20"/>
      <w:lang w:val="en-US" w:bidi="en-US"/>
    </w:rPr>
  </w:style>
  <w:style w:type="paragraph" w:styleId="Header">
    <w:name w:val="header"/>
    <w:basedOn w:val="Normal"/>
    <w:link w:val="HeaderChar"/>
    <w:uiPriority w:val="99"/>
    <w:semiHidden/>
    <w:unhideWhenUsed/>
    <w:rsid w:val="008408C9"/>
    <w:pPr>
      <w:tabs>
        <w:tab w:val="center" w:pos="4680"/>
        <w:tab w:val="right" w:pos="9360"/>
      </w:tabs>
    </w:pPr>
  </w:style>
  <w:style w:type="character" w:customStyle="1" w:styleId="HeaderChar">
    <w:name w:val="Header Char"/>
    <w:basedOn w:val="DefaultParagraphFont"/>
    <w:link w:val="Header"/>
    <w:uiPriority w:val="99"/>
    <w:semiHidden/>
    <w:rsid w:val="008408C9"/>
    <w:rPr>
      <w:rFonts w:eastAsiaTheme="minorEastAsia"/>
      <w:lang w:val="en-US" w:bidi="en-US"/>
    </w:rPr>
  </w:style>
  <w:style w:type="paragraph" w:styleId="Footer">
    <w:name w:val="footer"/>
    <w:basedOn w:val="Normal"/>
    <w:link w:val="FooterChar"/>
    <w:uiPriority w:val="99"/>
    <w:semiHidden/>
    <w:unhideWhenUsed/>
    <w:rsid w:val="008408C9"/>
    <w:pPr>
      <w:tabs>
        <w:tab w:val="center" w:pos="4680"/>
        <w:tab w:val="right" w:pos="9360"/>
      </w:tabs>
    </w:pPr>
  </w:style>
  <w:style w:type="character" w:customStyle="1" w:styleId="FooterChar">
    <w:name w:val="Footer Char"/>
    <w:basedOn w:val="DefaultParagraphFont"/>
    <w:link w:val="Footer"/>
    <w:uiPriority w:val="99"/>
    <w:semiHidden/>
    <w:rsid w:val="008408C9"/>
    <w:rPr>
      <w:rFonts w:eastAsiaTheme="minorEastAsia"/>
      <w:lang w:val="en-US" w:bidi="en-US"/>
    </w:rPr>
  </w:style>
  <w:style w:type="character" w:customStyle="1" w:styleId="ppBulletListChar">
    <w:name w:val="pp Bullet List Char"/>
    <w:basedOn w:val="DefaultParagraphFont"/>
    <w:link w:val="ppBulletList"/>
    <w:rsid w:val="008408C9"/>
    <w:rPr>
      <w:rFonts w:eastAsiaTheme="minorEastAsia"/>
      <w:lang w:val="en-US" w:bidi="en-US"/>
    </w:rPr>
  </w:style>
  <w:style w:type="paragraph" w:styleId="Title">
    <w:name w:val="Title"/>
    <w:basedOn w:val="Normal"/>
    <w:next w:val="Normal"/>
    <w:link w:val="TitleChar"/>
    <w:uiPriority w:val="10"/>
    <w:qFormat/>
    <w:rsid w:val="008408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08C9"/>
    <w:rPr>
      <w:rFonts w:asciiTheme="majorHAnsi" w:eastAsiaTheme="majorEastAsia" w:hAnsiTheme="majorHAnsi"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8408C9"/>
    <w:rPr>
      <w:color w:val="808080"/>
    </w:rPr>
  </w:style>
  <w:style w:type="paragraph" w:styleId="BalloonText">
    <w:name w:val="Balloon Text"/>
    <w:basedOn w:val="Normal"/>
    <w:link w:val="BalloonTextChar"/>
    <w:uiPriority w:val="99"/>
    <w:semiHidden/>
    <w:unhideWhenUsed/>
    <w:rsid w:val="00840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8C9"/>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8408C9"/>
    <w:pPr>
      <w:spacing w:after="200" w:line="240" w:lineRule="auto"/>
    </w:pPr>
    <w:rPr>
      <w:b/>
      <w:bCs/>
      <w:color w:val="4F81BD" w:themeColor="accent1"/>
      <w:sz w:val="18"/>
      <w:szCs w:val="18"/>
    </w:rPr>
  </w:style>
  <w:style w:type="table" w:customStyle="1" w:styleId="ppTable">
    <w:name w:val="pp Table"/>
    <w:basedOn w:val="TableNormal"/>
    <w:uiPriority w:val="99"/>
    <w:rsid w:val="008408C9"/>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408C9"/>
    <w:pPr>
      <w:numPr>
        <w:ilvl w:val="4"/>
      </w:numPr>
    </w:pPr>
  </w:style>
  <w:style w:type="paragraph" w:customStyle="1" w:styleId="ppBulletListIndent2">
    <w:name w:val="pp Bullet List Indent 2"/>
    <w:basedOn w:val="ppBulletListIndent"/>
    <w:qFormat/>
    <w:rsid w:val="008408C9"/>
    <w:pPr>
      <w:numPr>
        <w:ilvl w:val="3"/>
      </w:numPr>
      <w:ind w:left="2115" w:hanging="357"/>
    </w:pPr>
  </w:style>
  <w:style w:type="paragraph" w:customStyle="1" w:styleId="ppNumberListIndent2">
    <w:name w:val="pp Number List Indent 2"/>
    <w:basedOn w:val="ppNumberListIndent"/>
    <w:qFormat/>
    <w:rsid w:val="008408C9"/>
    <w:pPr>
      <w:numPr>
        <w:ilvl w:val="3"/>
      </w:numPr>
      <w:ind w:left="2115" w:hanging="357"/>
    </w:pPr>
  </w:style>
  <w:style w:type="paragraph" w:customStyle="1" w:styleId="ppCodeIndent3">
    <w:name w:val="pp Code Indent 3"/>
    <w:basedOn w:val="ppCodeIndent2"/>
    <w:qFormat/>
    <w:rsid w:val="008408C9"/>
    <w:pPr>
      <w:numPr>
        <w:ilvl w:val="4"/>
      </w:numPr>
    </w:pPr>
  </w:style>
  <w:style w:type="paragraph" w:customStyle="1" w:styleId="ppCodeLanguageIndent3">
    <w:name w:val="pp Code Language Indent 3"/>
    <w:basedOn w:val="ppCodeLanguageIndent2"/>
    <w:next w:val="ppCodeIndent3"/>
    <w:qFormat/>
    <w:rsid w:val="008408C9"/>
    <w:pPr>
      <w:numPr>
        <w:ilvl w:val="4"/>
      </w:numPr>
    </w:pPr>
  </w:style>
  <w:style w:type="paragraph" w:customStyle="1" w:styleId="ppNoteIndent3">
    <w:name w:val="pp Note Indent 3"/>
    <w:basedOn w:val="ppNoteIndent2"/>
    <w:qFormat/>
    <w:rsid w:val="008408C9"/>
    <w:pPr>
      <w:numPr>
        <w:ilvl w:val="4"/>
      </w:numPr>
    </w:pPr>
  </w:style>
  <w:style w:type="paragraph" w:customStyle="1" w:styleId="ppFigureIndent3">
    <w:name w:val="pp Figure Indent 3"/>
    <w:basedOn w:val="ppFigureIndent2"/>
    <w:qFormat/>
    <w:rsid w:val="008408C9"/>
    <w:pPr>
      <w:numPr>
        <w:ilvl w:val="4"/>
      </w:numPr>
    </w:pPr>
  </w:style>
  <w:style w:type="paragraph" w:customStyle="1" w:styleId="ppFigureCaptionIndent3">
    <w:name w:val="pp Figure Caption Indent 3"/>
    <w:basedOn w:val="ppFigureCaptionIndent2"/>
    <w:qFormat/>
    <w:rsid w:val="008408C9"/>
    <w:pPr>
      <w:numPr>
        <w:ilvl w:val="4"/>
      </w:numPr>
    </w:pPr>
  </w:style>
  <w:style w:type="paragraph" w:customStyle="1" w:styleId="ppFigureNumberIndent3">
    <w:name w:val="pp Figure Number Indent 3"/>
    <w:basedOn w:val="ppFigureNumberIndent2"/>
    <w:qFormat/>
    <w:rsid w:val="008408C9"/>
    <w:pPr>
      <w:numPr>
        <w:ilvl w:val="4"/>
      </w:numPr>
      <w:ind w:left="216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295249">
      <w:bodyDiv w:val="1"/>
      <w:marLeft w:val="0"/>
      <w:marRight w:val="0"/>
      <w:marTop w:val="0"/>
      <w:marBottom w:val="0"/>
      <w:divBdr>
        <w:top w:val="none" w:sz="0" w:space="0" w:color="auto"/>
        <w:left w:val="none" w:sz="0" w:space="0" w:color="auto"/>
        <w:bottom w:val="none" w:sz="0" w:space="0" w:color="auto"/>
        <w:right w:val="none" w:sz="0" w:space="0" w:color="auto"/>
      </w:divBdr>
      <w:divsChild>
        <w:div w:id="1288314503">
          <w:marLeft w:val="0"/>
          <w:marRight w:val="0"/>
          <w:marTop w:val="0"/>
          <w:marBottom w:val="0"/>
          <w:divBdr>
            <w:top w:val="none" w:sz="0" w:space="10" w:color="auto"/>
            <w:left w:val="single" w:sz="6" w:space="0" w:color="BBBBBB"/>
            <w:bottom w:val="none" w:sz="0" w:space="0" w:color="auto"/>
            <w:right w:val="none" w:sz="0" w:space="0" w:color="auto"/>
          </w:divBdr>
          <w:divsChild>
            <w:div w:id="1311901922">
              <w:marLeft w:val="0"/>
              <w:marRight w:val="0"/>
              <w:marTop w:val="0"/>
              <w:marBottom w:val="0"/>
              <w:divBdr>
                <w:top w:val="none" w:sz="0" w:space="0" w:color="auto"/>
                <w:left w:val="none" w:sz="0" w:space="0" w:color="auto"/>
                <w:bottom w:val="none" w:sz="0" w:space="0" w:color="auto"/>
                <w:right w:val="none" w:sz="0" w:space="0" w:color="auto"/>
              </w:divBdr>
              <w:divsChild>
                <w:div w:id="786239618">
                  <w:marLeft w:val="0"/>
                  <w:marRight w:val="0"/>
                  <w:marTop w:val="0"/>
                  <w:marBottom w:val="0"/>
                  <w:divBdr>
                    <w:top w:val="none" w:sz="0" w:space="0" w:color="auto"/>
                    <w:left w:val="none" w:sz="0" w:space="0" w:color="auto"/>
                    <w:bottom w:val="none" w:sz="0" w:space="0" w:color="auto"/>
                    <w:right w:val="none" w:sz="0" w:space="0" w:color="auto"/>
                  </w:divBdr>
                  <w:divsChild>
                    <w:div w:id="1291597736">
                      <w:marLeft w:val="0"/>
                      <w:marRight w:val="0"/>
                      <w:marTop w:val="0"/>
                      <w:marBottom w:val="0"/>
                      <w:divBdr>
                        <w:top w:val="none" w:sz="0" w:space="0" w:color="auto"/>
                        <w:left w:val="none" w:sz="0" w:space="0" w:color="auto"/>
                        <w:bottom w:val="none" w:sz="0" w:space="0" w:color="auto"/>
                        <w:right w:val="none" w:sz="0" w:space="0" w:color="auto"/>
                      </w:divBdr>
                      <w:divsChild>
                        <w:div w:id="13436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iasb.SW\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E03B207B-FACD-4E80-828B-5FA708418C7D}"/>
      </w:docPartPr>
      <w:docPartBody>
        <w:p w:rsidR="00AE5485" w:rsidRDefault="00732DFD">
          <w:r w:rsidRPr="00965A1F">
            <w:rPr>
              <w:rStyle w:val="PlaceholderText"/>
            </w:rPr>
            <w:t>Click here to enter text.</w:t>
          </w:r>
        </w:p>
      </w:docPartBody>
    </w:docPart>
    <w:docPart>
      <w:docPartPr>
        <w:name w:val="26DA412325B34283B7E79EB522B433B2"/>
        <w:category>
          <w:name w:val="General"/>
          <w:gallery w:val="placeholder"/>
        </w:category>
        <w:types>
          <w:type w:val="bbPlcHdr"/>
        </w:types>
        <w:behaviors>
          <w:behavior w:val="content"/>
        </w:behaviors>
        <w:guid w:val="{02C2310D-9E24-4E15-BF5E-A6685CE1586A}"/>
      </w:docPartPr>
      <w:docPartBody>
        <w:p w:rsidR="002510C0" w:rsidRDefault="00AE5485" w:rsidP="00AE5485">
          <w:pPr>
            <w:pStyle w:val="26DA412325B34283B7E79EB522B433B2"/>
          </w:pPr>
          <w:r w:rsidRPr="00965A1F">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8C80358D-2791-45E7-BC31-E4C1BC4B91DC}"/>
      </w:docPartPr>
      <w:docPartBody>
        <w:p w:rsidR="00891F17" w:rsidRDefault="00434AD1">
          <w:r w:rsidRPr="0012305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32DFD"/>
    <w:rsid w:val="002510C0"/>
    <w:rsid w:val="00434AD1"/>
    <w:rsid w:val="0055702C"/>
    <w:rsid w:val="005727A4"/>
    <w:rsid w:val="00732DFD"/>
    <w:rsid w:val="00891F17"/>
    <w:rsid w:val="009109B2"/>
    <w:rsid w:val="009B5BA6"/>
    <w:rsid w:val="00AE315D"/>
    <w:rsid w:val="00AE5485"/>
    <w:rsid w:val="00B2305C"/>
    <w:rsid w:val="00CC4BD5"/>
    <w:rsid w:val="00D9455C"/>
    <w:rsid w:val="00D961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1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4AD1"/>
    <w:rPr>
      <w:color w:val="808080"/>
    </w:rPr>
  </w:style>
  <w:style w:type="paragraph" w:customStyle="1" w:styleId="26DA412325B34283B7E79EB522B433B2">
    <w:name w:val="26DA412325B34283B7E79EB522B433B2"/>
    <w:rsid w:val="00AE5485"/>
    <w:rPr>
      <w:lang w:val="en-US" w:eastAsia="en-US"/>
    </w:rPr>
  </w:style>
  <w:style w:type="paragraph" w:customStyle="1" w:styleId="9554C52E57704D7A93EE6BF803893956">
    <w:name w:val="9554C52E57704D7A93EE6BF803893956"/>
    <w:rsid w:val="00AE5485"/>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S e t t i n g s   x m l n s : x s i = " h t t p : / / w w w . w 3 . o r g / 2 0 0 1 / X M L S c h e m a - i n s t a n c e "   x m l n s : x s d = " h t t p : / / w w w . w 3 . o r g / 2 0 0 1 / X M L S c h e m a " >  
     < R e v i e w > t r u e < / R e v i e w >  
     < R e v i e w M o d e > A l l < / R e v i e w M o d e >  
     < S u p r e s s i o n s / >  
 < / D o c S e t t i n g s > 
</file>

<file path=customXml/item2.xml>��< ? x m l   v e r s i o n = " 1 . 0 "   e n c o d i n g = " u t f - 1 6 " ? > < t o c   x m l n s : x s i = " h t t p : / / w w w . w 3 . o r g / 2 0 0 1 / X M L S c h e m a - i n s t a n c e "   x m l n s : x s d = " h t t p : / / w w w . w 3 . o r g / 2 0 0 1 / X M L S c h e m a " >  
     < t o p i c   i d = " 6 2 1 9 b b e d - b 3 e 1 - 4 d 7 6 - a 0 6 3 - 3 c 2 5 3 2 f c 4 f 3 2 "   t i t l e = " O v e r v i e w "   s t y l e = " T o p i c " / >  
     < t o p i c   i d = " c d 2 8 b 7 a 5 - b 4 2 f - 4 4 c 6 - a 1 c 8 - f 0 c c 2 3 b 7 3 b 9 d "   t i t l e = " E x e r c i s e   1      C r e a t i n g   a n d   r e g i s t e r i n g   t h e   s e r v i c e "   s t y l e = " T o p i c " / >  
     < t o p i c   i d = " 6 9 a 0 8 e 7 5 - 1 6 1 9 - 4 1 f 5 - a 0 f 6 - c a 1 a 6 5 a 9 0 3 6 c "   t i t l e = " E x e r c i s e   2      C o n s u m i n g   a   S e r v i c e "   s t y l e = " T o p i c " / >  
 < / t o c > 
</file>

<file path=customXml/itemProps1.xml><?xml version="1.0" encoding="utf-8"?>
<ds:datastoreItem xmlns:ds="http://schemas.openxmlformats.org/officeDocument/2006/customXml" ds:itemID="{AF9456B6-6EAC-47F2-A3FC-DD8FB351BB61}">
  <ds:schemaRefs>
    <ds:schemaRef ds:uri="http://www.w3.org/2001/XMLSchema"/>
  </ds:schemaRefs>
</ds:datastoreItem>
</file>

<file path=customXml/itemProps2.xml><?xml version="1.0" encoding="utf-8"?>
<ds:datastoreItem xmlns:ds="http://schemas.openxmlformats.org/officeDocument/2006/customXml" ds:itemID="{2A096BCD-FE96-4AE6-B083-419CDB2B1743}">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29</TotalTime>
  <Pages>10</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Matiasb</dc:creator>
  <cp:lastModifiedBy>matiasb</cp:lastModifiedBy>
  <cp:revision>5</cp:revision>
  <dcterms:created xsi:type="dcterms:W3CDTF">2010-11-16T19:05:00Z</dcterms:created>
  <dcterms:modified xsi:type="dcterms:W3CDTF">2010-11-19T21:57:00Z</dcterms:modified>
</cp:coreProperties>
</file>